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75229F" w:rsidRDefault="0067504A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2"/>
        </w:rPr>
        <w:t>Coll</w:t>
      </w:r>
      <w:r w:rsidR="00C115F0">
        <w:rPr>
          <w:rFonts w:ascii="Times New Roman" w:hAnsi="Times New Roman" w:cs="Times New Roman"/>
          <w:b/>
          <w:sz w:val="52"/>
        </w:rPr>
        <w:t>e</w:t>
      </w:r>
      <w:r>
        <w:rPr>
          <w:rFonts w:ascii="Times New Roman" w:hAnsi="Times New Roman" w:cs="Times New Roman"/>
          <w:b/>
          <w:sz w:val="52"/>
        </w:rPr>
        <w:t xml:space="preserve">ge </w:t>
      </w:r>
      <w:r w:rsidR="000B65B3" w:rsidRPr="0075229F">
        <w:rPr>
          <w:rFonts w:ascii="Times New Roman" w:hAnsi="Times New Roman" w:cs="Times New Roman"/>
          <w:b/>
          <w:sz w:val="52"/>
        </w:rPr>
        <w:t>Database</w:t>
      </w:r>
      <w:bookmarkStart w:id="0" w:name="_GoBack"/>
      <w:bookmarkEnd w:id="0"/>
    </w:p>
    <w:p w:rsidR="000B65B3" w:rsidRPr="0075229F" w:rsidRDefault="000B65B3" w:rsidP="000B65B3">
      <w:pPr>
        <w:pStyle w:val="Balk1"/>
      </w:pPr>
      <w:r w:rsidRPr="0075229F">
        <w:t>Project Team</w:t>
      </w:r>
      <w:r w:rsidR="008D3597" w:rsidRPr="0075229F">
        <w:t xml:space="preserve"> (3 students)</w:t>
      </w:r>
    </w:p>
    <w:tbl>
      <w:tblPr>
        <w:tblStyle w:val="TabloKlavuz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799"/>
      </w:tblGrid>
      <w:tr w:rsidR="008D3597" w:rsidRPr="0075229F" w:rsidTr="0075229F">
        <w:tc>
          <w:tcPr>
            <w:tcW w:w="704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  <w:b/>
              </w:rPr>
            </w:pPr>
            <w:r w:rsidRPr="007522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8D3597" w:rsidRPr="0075229F" w:rsidRDefault="008D3597" w:rsidP="0075229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Stu-N</w:t>
            </w:r>
            <w:r w:rsidR="0075229F">
              <w:rPr>
                <w:rFonts w:ascii="Times New Roman" w:hAnsi="Times New Roman" w:cs="Times New Roman"/>
              </w:rPr>
              <w:t>u</w:t>
            </w:r>
            <w:r w:rsidRPr="0075229F">
              <w:rPr>
                <w:rFonts w:ascii="Times New Roman" w:hAnsi="Times New Roman" w:cs="Times New Roman"/>
              </w:rPr>
              <w:t>mber</w:t>
            </w:r>
          </w:p>
        </w:tc>
        <w:tc>
          <w:tcPr>
            <w:tcW w:w="6799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Name Surname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17070001002</w:t>
            </w:r>
          </w:p>
        </w:tc>
        <w:tc>
          <w:tcPr>
            <w:tcW w:w="6799" w:type="dxa"/>
          </w:tcPr>
          <w:p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Selin Çetiner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17070001013</w:t>
            </w:r>
          </w:p>
        </w:tc>
        <w:tc>
          <w:tcPr>
            <w:tcW w:w="6799" w:type="dxa"/>
          </w:tcPr>
          <w:p w:rsidR="008D3597" w:rsidRPr="0075229F" w:rsidRDefault="001F779A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Berkın Akbıyık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9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</w:tr>
    </w:tbl>
    <w:p w:rsidR="000B65B3" w:rsidRDefault="000B65B3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5229F" w:rsidRPr="0075229F" w:rsidRDefault="0075229F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</w:rPr>
      </w:pPr>
      <w:r w:rsidRPr="0075229F">
        <w:rPr>
          <w:rFonts w:ascii="Times New Roman" w:hAnsi="Times New Roman" w:cs="Times New Roman"/>
          <w:b/>
          <w:sz w:val="48"/>
        </w:rPr>
        <w:t xml:space="preserve">PHASE </w:t>
      </w:r>
      <w:r w:rsidR="007C5FD3">
        <w:rPr>
          <w:rFonts w:ascii="Times New Roman" w:hAnsi="Times New Roman" w:cs="Times New Roman"/>
          <w:b/>
          <w:sz w:val="48"/>
        </w:rPr>
        <w:t>2</w:t>
      </w:r>
      <w:r w:rsidRPr="0075229F">
        <w:rPr>
          <w:rFonts w:ascii="Times New Roman" w:hAnsi="Times New Roman" w:cs="Times New Roman"/>
          <w:b/>
          <w:sz w:val="48"/>
        </w:rPr>
        <w:t>-</w:t>
      </w:r>
      <w:r w:rsidR="007C5FD3">
        <w:rPr>
          <w:rFonts w:ascii="Times New Roman" w:hAnsi="Times New Roman" w:cs="Times New Roman"/>
          <w:b/>
          <w:sz w:val="48"/>
        </w:rPr>
        <w:t>Normalization and SQL Examples</w:t>
      </w:r>
    </w:p>
    <w:p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71F16" w:rsidRPr="007C5FD3" w:rsidRDefault="007C5FD3" w:rsidP="007C5FD3">
      <w:pPr>
        <w:pStyle w:val="Balk1"/>
      </w:pPr>
      <w:r w:rsidRPr="007C5FD3">
        <w:t>Tables Design</w:t>
      </w:r>
    </w:p>
    <w:p w:rsidR="007C5FD3" w:rsidRPr="007C5FD3" w:rsidRDefault="007C5FD3" w:rsidP="007C5FD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color w:val="808080" w:themeColor="background1" w:themeShade="80"/>
        </w:rPr>
      </w:pPr>
      <w:r w:rsidRPr="007C5FD3">
        <w:rPr>
          <w:rFonts w:ascii="Times New Roman" w:hAnsi="Times New Roman" w:cs="Times New Roman"/>
        </w:rPr>
        <w:t xml:space="preserve">Fill the tables with at least 10 records </w:t>
      </w:r>
      <w:r w:rsidRPr="007C5FD3">
        <w:rPr>
          <w:rFonts w:ascii="Times New Roman" w:hAnsi="Times New Roman" w:cs="Times New Roman"/>
          <w:color w:val="808080" w:themeColor="background1" w:themeShade="80"/>
        </w:rPr>
        <w:t xml:space="preserve">(Any program you developed to fill the records automatically will bring additional points) </w:t>
      </w:r>
    </w:p>
    <w:p w:rsidR="007C5FD3" w:rsidRPr="007C5FD3" w:rsidRDefault="007C5FD3" w:rsidP="007C5FD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</w:rPr>
      </w:pPr>
      <w:r w:rsidRPr="007C5FD3">
        <w:rPr>
          <w:rFonts w:ascii="Times New Roman" w:hAnsi="Times New Roman" w:cs="Times New Roman"/>
        </w:rPr>
        <w:t xml:space="preserve">Review the final design, </w:t>
      </w:r>
      <w:r>
        <w:rPr>
          <w:rFonts w:ascii="Times New Roman" w:hAnsi="Times New Roman" w:cs="Times New Roman"/>
        </w:rPr>
        <w:t xml:space="preserve">and explain each functional </w:t>
      </w:r>
      <w:proofErr w:type="gramStart"/>
      <w:r>
        <w:rPr>
          <w:rFonts w:ascii="Times New Roman" w:hAnsi="Times New Roman" w:cs="Times New Roman"/>
        </w:rPr>
        <w:t>dependencies</w:t>
      </w:r>
      <w:proofErr w:type="gramEnd"/>
      <w:r>
        <w:rPr>
          <w:rFonts w:ascii="Times New Roman" w:hAnsi="Times New Roman" w:cs="Times New Roman"/>
        </w:rPr>
        <w:t xml:space="preserve"> one by one according to the tables</w:t>
      </w:r>
    </w:p>
    <w:p w:rsidR="0075229F" w:rsidRPr="007C5FD3" w:rsidRDefault="007C5FD3" w:rsidP="00553108">
      <w:pPr>
        <w:pStyle w:val="ListeParagraf"/>
        <w:numPr>
          <w:ilvl w:val="0"/>
          <w:numId w:val="30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C5FD3">
        <w:rPr>
          <w:rFonts w:ascii="Times New Roman" w:hAnsi="Times New Roman" w:cs="Times New Roman"/>
        </w:rPr>
        <w:t>Apply normalization rules (1NF,2NF,3</w:t>
      </w:r>
      <w:proofErr w:type="gramStart"/>
      <w:r w:rsidRPr="007C5FD3">
        <w:rPr>
          <w:rFonts w:ascii="Times New Roman" w:hAnsi="Times New Roman" w:cs="Times New Roman"/>
        </w:rPr>
        <w:t>NF)---</w:t>
      </w:r>
      <w:proofErr w:type="gramEnd"/>
      <w:r w:rsidRPr="007C5FD3">
        <w:rPr>
          <w:rFonts w:ascii="Times New Roman" w:hAnsi="Times New Roman" w:cs="Times New Roman"/>
        </w:rPr>
        <w:t>All tables</w:t>
      </w:r>
      <w:r w:rsidR="0075229F" w:rsidRPr="007C5FD3">
        <w:rPr>
          <w:rFonts w:ascii="Times New Roman" w:hAnsi="Times New Roman" w:cs="Times New Roman"/>
        </w:rPr>
        <w:tab/>
      </w:r>
    </w:p>
    <w:p w:rsidR="00270661" w:rsidRDefault="004032C0" w:rsidP="007C5FD3">
      <w:pPr>
        <w:pStyle w:val="Balk2"/>
      </w:pPr>
      <w:r>
        <w:t>Admin</w:t>
      </w:r>
    </w:p>
    <w:p w:rsidR="004032C0" w:rsidRPr="004032C0" w:rsidRDefault="004032C0" w:rsidP="004032C0">
      <w:r>
        <w:rPr>
          <w:noProof/>
        </w:rPr>
        <w:drawing>
          <wp:inline distT="0" distB="0" distL="0" distR="0">
            <wp:extent cx="5944115" cy="1211685"/>
            <wp:effectExtent l="0" t="0" r="0" b="762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1" w:rsidRPr="00270661" w:rsidRDefault="00270661" w:rsidP="00270661"/>
    <w:p w:rsidR="00270661" w:rsidRDefault="00066D94" w:rsidP="00270661">
      <w:pPr>
        <w:pStyle w:val="Balk2"/>
      </w:pPr>
      <w:r>
        <w:t>Department</w:t>
      </w:r>
    </w:p>
    <w:p w:rsidR="00066D94" w:rsidRPr="00270661" w:rsidRDefault="00066D94" w:rsidP="00270661">
      <w:r>
        <w:rPr>
          <w:noProof/>
        </w:rPr>
        <w:drawing>
          <wp:inline distT="0" distB="0" distL="0" distR="0">
            <wp:extent cx="2567940" cy="2738324"/>
            <wp:effectExtent l="0" t="0" r="3810" b="508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890" cy="27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1" w:rsidRDefault="00066D94" w:rsidP="00270661">
      <w:pPr>
        <w:pStyle w:val="Balk2"/>
      </w:pPr>
      <w:r>
        <w:lastRenderedPageBreak/>
        <w:t>Faculty</w:t>
      </w:r>
      <w:r w:rsidR="00270661">
        <w:t xml:space="preserve"> </w:t>
      </w:r>
    </w:p>
    <w:p w:rsidR="00066D94" w:rsidRPr="00066D94" w:rsidRDefault="00066D94" w:rsidP="00066D94">
      <w:r>
        <w:rPr>
          <w:noProof/>
        </w:rPr>
        <w:drawing>
          <wp:inline distT="0" distB="0" distL="0" distR="0">
            <wp:extent cx="2514818" cy="1775614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ul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1" w:rsidRDefault="00106773" w:rsidP="00270661">
      <w:pPr>
        <w:pStyle w:val="Balk2"/>
      </w:pPr>
      <w:r>
        <w:t>Grades</w:t>
      </w:r>
    </w:p>
    <w:p w:rsidR="00106773" w:rsidRPr="00106773" w:rsidRDefault="00106773" w:rsidP="00106773">
      <w:r>
        <w:rPr>
          <w:noProof/>
        </w:rPr>
        <w:drawing>
          <wp:inline distT="0" distB="0" distL="0" distR="0">
            <wp:extent cx="3162300" cy="2461998"/>
            <wp:effectExtent l="0" t="0" r="0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86" cy="24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1" w:rsidRDefault="00106773" w:rsidP="00270661">
      <w:pPr>
        <w:pStyle w:val="Balk2"/>
      </w:pPr>
      <w:r>
        <w:t>Lesson</w:t>
      </w:r>
    </w:p>
    <w:p w:rsidR="00106773" w:rsidRPr="00106773" w:rsidRDefault="00106773" w:rsidP="00106773">
      <w:r>
        <w:rPr>
          <w:noProof/>
        </w:rPr>
        <w:drawing>
          <wp:inline distT="0" distB="0" distL="0" distR="0">
            <wp:extent cx="4061812" cy="2872989"/>
            <wp:effectExtent l="0" t="0" r="0" b="3810"/>
            <wp:docPr id="5" name="Resim 5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1" w:rsidRDefault="00DA1091" w:rsidP="00DA1091">
      <w:pPr>
        <w:pStyle w:val="Balk2"/>
      </w:pPr>
      <w:r>
        <w:lastRenderedPageBreak/>
        <w:t>Student</w:t>
      </w:r>
    </w:p>
    <w:p w:rsidR="00DA1091" w:rsidRPr="00DA1091" w:rsidRDefault="00DA1091" w:rsidP="00DA1091">
      <w:r>
        <w:rPr>
          <w:noProof/>
        </w:rPr>
        <w:drawing>
          <wp:inline distT="0" distB="0" distL="0" distR="0">
            <wp:extent cx="5501640" cy="2509099"/>
            <wp:effectExtent l="0" t="0" r="3810" b="5715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04" cy="25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1" w:rsidRDefault="00DA1091" w:rsidP="00DA1091">
      <w:pPr>
        <w:pStyle w:val="Balk2"/>
      </w:pPr>
      <w:r>
        <w:t>Student_has_grades</w:t>
      </w:r>
    </w:p>
    <w:p w:rsidR="00DA1091" w:rsidRPr="00DA1091" w:rsidRDefault="00DA1091" w:rsidP="00DA1091">
      <w:r>
        <w:rPr>
          <w:noProof/>
        </w:rPr>
        <w:drawing>
          <wp:inline distT="0" distB="0" distL="0" distR="0">
            <wp:extent cx="1440180" cy="3702380"/>
            <wp:effectExtent l="0" t="0" r="7620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hasgra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229" cy="37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1" w:rsidRDefault="00DA1091" w:rsidP="00DA1091">
      <w:pPr>
        <w:pStyle w:val="Balk2"/>
      </w:pPr>
      <w:r w:rsidRPr="00270661">
        <w:t>T</w:t>
      </w:r>
      <w:r>
        <w:t>eacher</w:t>
      </w:r>
    </w:p>
    <w:p w:rsidR="00DA1091" w:rsidRPr="00DA1091" w:rsidRDefault="00DA1091" w:rsidP="00DA1091">
      <w:r>
        <w:rPr>
          <w:noProof/>
        </w:rPr>
        <w:drawing>
          <wp:inline distT="0" distB="0" distL="0" distR="0">
            <wp:extent cx="6120765" cy="195516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ch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B3" w:rsidRPr="0075229F" w:rsidRDefault="000B65B3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B65B3" w:rsidRPr="0075229F" w:rsidRDefault="007C5FD3" w:rsidP="000B65B3">
      <w:pPr>
        <w:pStyle w:val="Balk1"/>
      </w:pPr>
      <w:r>
        <w:t>Functional Dependencies</w:t>
      </w:r>
      <w:r w:rsidR="000B65B3" w:rsidRPr="0075229F">
        <w:t xml:space="preserve">  </w:t>
      </w:r>
    </w:p>
    <w:p w:rsidR="007C5FD3" w:rsidRPr="007C5FD3" w:rsidRDefault="007C5FD3" w:rsidP="007C5FD3">
      <w:pPr>
        <w:pStyle w:val="Balk2"/>
      </w:pPr>
      <w:r w:rsidRPr="007C5FD3">
        <w:t>Table 1 Name</w:t>
      </w:r>
    </w:p>
    <w:p w:rsidR="007C5FD3" w:rsidRDefault="007C5FD3" w:rsidP="007C5FD3">
      <w:pPr>
        <w:pStyle w:val="Balk2"/>
      </w:pPr>
      <w:r w:rsidRPr="00270661">
        <w:t>Table 2</w:t>
      </w:r>
      <w:r>
        <w:t xml:space="preserve"> Name</w:t>
      </w:r>
    </w:p>
    <w:p w:rsidR="007C5FD3" w:rsidRPr="00270661" w:rsidRDefault="007C5FD3" w:rsidP="007C5FD3"/>
    <w:p w:rsidR="007C5FD3" w:rsidRPr="00270661" w:rsidRDefault="007C5FD3" w:rsidP="007C5FD3">
      <w:pPr>
        <w:pStyle w:val="Balk2"/>
      </w:pPr>
      <w:r w:rsidRPr="00270661">
        <w:t>Table 3</w:t>
      </w:r>
      <w:r>
        <w:t xml:space="preserve"> Name </w:t>
      </w:r>
    </w:p>
    <w:p w:rsidR="007C5FD3" w:rsidRPr="00270661" w:rsidRDefault="007C5FD3" w:rsidP="007C5FD3">
      <w:pPr>
        <w:pStyle w:val="Balk2"/>
      </w:pPr>
      <w:r w:rsidRPr="00270661">
        <w:t>Table 4</w:t>
      </w:r>
      <w:r>
        <w:t xml:space="preserve"> Name </w:t>
      </w:r>
    </w:p>
    <w:p w:rsidR="007C5FD3" w:rsidRPr="00270661" w:rsidRDefault="007C5FD3" w:rsidP="007C5FD3">
      <w:pPr>
        <w:pStyle w:val="Balk2"/>
      </w:pPr>
      <w:r w:rsidRPr="00270661">
        <w:t>Table x</w:t>
      </w:r>
      <w:r>
        <w:t xml:space="preserve"> Name</w:t>
      </w:r>
    </w:p>
    <w:p w:rsidR="007C5FD3" w:rsidRPr="00270661" w:rsidRDefault="007C5FD3" w:rsidP="007C5FD3">
      <w:pPr>
        <w:pStyle w:val="Balk2"/>
      </w:pPr>
      <w:r w:rsidRPr="00270661">
        <w:t>Table x</w:t>
      </w:r>
      <w:r>
        <w:t xml:space="preserve"> Name</w:t>
      </w:r>
    </w:p>
    <w:p w:rsidR="003B77E0" w:rsidRPr="0075229F" w:rsidRDefault="003B77E0" w:rsidP="000A0F9B">
      <w:pPr>
        <w:rPr>
          <w:rFonts w:ascii="Times New Roman" w:hAnsi="Times New Roman" w:cs="Times New Roman"/>
        </w:rPr>
      </w:pPr>
    </w:p>
    <w:p w:rsidR="003B77E0" w:rsidRPr="0075229F" w:rsidRDefault="003B77E0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55B16" w:rsidRPr="0075229F" w:rsidRDefault="007C5FD3" w:rsidP="000B65B3">
      <w:pPr>
        <w:pStyle w:val="Balk1"/>
      </w:pPr>
      <w:r>
        <w:t xml:space="preserve">Normalizations </w:t>
      </w:r>
    </w:p>
    <w:p w:rsidR="00A31610" w:rsidRPr="0075229F" w:rsidRDefault="00D72AFC" w:rsidP="00F5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1NF,2NF,3NF</w:t>
      </w:r>
    </w:p>
    <w:p w:rsidR="00D72AFC" w:rsidRDefault="00D72AFC" w:rsidP="00D72AFC">
      <w:pPr>
        <w:pStyle w:val="Balk2"/>
      </w:pPr>
      <w:r>
        <w:t>1NF for all tables---Since you have already designed your tables according to this rule, ignore and just check again</w:t>
      </w:r>
    </w:p>
    <w:p w:rsidR="00D72AFC" w:rsidRPr="00D72AFC" w:rsidRDefault="00D72AFC" w:rsidP="00D72AFC">
      <w:pPr>
        <w:rPr>
          <w:rFonts w:ascii="Times New Roman" w:hAnsi="Times New Roman" w:cs="Times New Roman"/>
        </w:rPr>
      </w:pPr>
      <w:r w:rsidRPr="00D72AFC">
        <w:rPr>
          <w:rFonts w:ascii="Times New Roman" w:hAnsi="Times New Roman" w:cs="Times New Roman"/>
        </w:rPr>
        <w:t>Explain the 1NF status of your tables.</w:t>
      </w:r>
    </w:p>
    <w:p w:rsidR="00D72AFC" w:rsidRPr="007C5FD3" w:rsidRDefault="00D72AFC" w:rsidP="00D72AFC">
      <w:pPr>
        <w:pStyle w:val="Balk2"/>
      </w:pPr>
      <w:r>
        <w:t>2NF for all tables</w:t>
      </w:r>
    </w:p>
    <w:p w:rsidR="00D72AFC" w:rsidRDefault="00D72AFC" w:rsidP="00D72AFC">
      <w:pPr>
        <w:pStyle w:val="Balk2"/>
      </w:pPr>
      <w:r>
        <w:t>3NF for all tables</w:t>
      </w:r>
    </w:p>
    <w:p w:rsidR="00D72AFC" w:rsidRDefault="00D72AFC" w:rsidP="00D72AFC"/>
    <w:p w:rsidR="00D72AFC" w:rsidRDefault="00D72AFC" w:rsidP="00D72AFC">
      <w:pPr>
        <w:pStyle w:val="Balk1"/>
      </w:pPr>
      <w:r>
        <w:t>SQL Examples</w:t>
      </w:r>
    </w:p>
    <w:p w:rsidR="00D72AFC" w:rsidRPr="00D72AFC" w:rsidRDefault="00D72AFC" w:rsidP="00D72AFC">
      <w:pPr>
        <w:rPr>
          <w:rFonts w:ascii="Times New Roman" w:hAnsi="Times New Roman" w:cs="Times New Roman"/>
        </w:rPr>
      </w:pPr>
      <w:r w:rsidRPr="00D72AFC">
        <w:rPr>
          <w:rFonts w:ascii="Times New Roman" w:hAnsi="Times New Roman" w:cs="Times New Roman"/>
        </w:rPr>
        <w:t>Show the syntaxes and give 2 examples for each</w:t>
      </w:r>
    </w:p>
    <w:p w:rsidR="00D72AFC" w:rsidRDefault="00D72AFC" w:rsidP="00D72AFC">
      <w:pPr>
        <w:pStyle w:val="Balk2"/>
      </w:pPr>
      <w:proofErr w:type="gramStart"/>
      <w:r>
        <w:t>SELECT ?</w:t>
      </w:r>
      <w:proofErr w:type="gramEnd"/>
      <w:r>
        <w:t xml:space="preserve"> </w:t>
      </w:r>
    </w:p>
    <w:p w:rsidR="009368DB" w:rsidRDefault="005B776F" w:rsidP="009368DB">
      <w:r>
        <w:t xml:space="preserve">Select * from </w:t>
      </w:r>
      <w:r w:rsidR="00820F36">
        <w:t>lesson</w:t>
      </w:r>
      <w:r>
        <w:t>;</w:t>
      </w:r>
    </w:p>
    <w:p w:rsidR="004F6A5B" w:rsidRPr="009368DB" w:rsidRDefault="004F6A5B" w:rsidP="009368DB">
      <w:r w:rsidRPr="004F6A5B">
        <w:t>Select stddev(quizGrade) from grades;</w:t>
      </w:r>
    </w:p>
    <w:p w:rsidR="00D72AFC" w:rsidRDefault="00D72AFC" w:rsidP="00D72AFC">
      <w:pPr>
        <w:pStyle w:val="Balk2"/>
      </w:pPr>
      <w:proofErr w:type="gramStart"/>
      <w:r>
        <w:t>DISTINCT ?</w:t>
      </w:r>
      <w:proofErr w:type="gramEnd"/>
    </w:p>
    <w:p w:rsidR="0065265A" w:rsidRDefault="0065265A" w:rsidP="0065265A">
      <w:r>
        <w:t xml:space="preserve">Select distinct name from </w:t>
      </w:r>
      <w:r w:rsidR="000D45C0">
        <w:t>student</w:t>
      </w:r>
      <w:r>
        <w:t>;</w:t>
      </w:r>
    </w:p>
    <w:p w:rsidR="0065265A" w:rsidRPr="0065265A" w:rsidRDefault="0065265A" w:rsidP="0065265A">
      <w:r>
        <w:t xml:space="preserve">Select distinct </w:t>
      </w:r>
      <w:r w:rsidR="007108EA">
        <w:t>hwgrade</w:t>
      </w:r>
      <w:r>
        <w:t xml:space="preserve"> from </w:t>
      </w:r>
      <w:r w:rsidR="007108EA">
        <w:t>grades</w:t>
      </w:r>
      <w:r>
        <w:t>;</w:t>
      </w:r>
    </w:p>
    <w:p w:rsidR="00D72AFC" w:rsidRDefault="00D72AFC" w:rsidP="00D72AFC">
      <w:pPr>
        <w:pStyle w:val="Balk2"/>
      </w:pPr>
      <w:proofErr w:type="gramStart"/>
      <w:r>
        <w:t>WHERE ?</w:t>
      </w:r>
      <w:proofErr w:type="gramEnd"/>
    </w:p>
    <w:p w:rsidR="007B5C9F" w:rsidRDefault="007B5C9F" w:rsidP="007B5C9F">
      <w:r>
        <w:t xml:space="preserve">Select </w:t>
      </w:r>
      <w:r w:rsidR="00994D1C">
        <w:t>id_faculty</w:t>
      </w:r>
      <w:r>
        <w:t xml:space="preserve"> from </w:t>
      </w:r>
      <w:r w:rsidR="00994D1C">
        <w:t>faculty</w:t>
      </w:r>
      <w:r>
        <w:t xml:space="preserve"> where </w:t>
      </w:r>
      <w:r w:rsidR="00994D1C">
        <w:t>department</w:t>
      </w:r>
      <w:r>
        <w:t>=</w:t>
      </w:r>
      <w:r w:rsidR="00994D1C">
        <w:t>Industrial Engineering</w:t>
      </w:r>
      <w:r>
        <w:t>;</w:t>
      </w:r>
    </w:p>
    <w:p w:rsidR="007B5C9F" w:rsidRPr="007B5C9F" w:rsidRDefault="007B5C9F" w:rsidP="007B5C9F">
      <w:r>
        <w:t xml:space="preserve">Select </w:t>
      </w:r>
      <w:proofErr w:type="gramStart"/>
      <w:r>
        <w:t>name</w:t>
      </w:r>
      <w:r w:rsidR="00811A9B">
        <w:t>,surname</w:t>
      </w:r>
      <w:proofErr w:type="gramEnd"/>
      <w:r>
        <w:t xml:space="preserve"> from </w:t>
      </w:r>
      <w:r w:rsidR="00C86482">
        <w:t>teacher</w:t>
      </w:r>
      <w:r>
        <w:t xml:space="preserve"> where </w:t>
      </w:r>
      <w:r w:rsidR="00F349BC">
        <w:t>teacher_title</w:t>
      </w:r>
      <w:r w:rsidRPr="007B5C9F">
        <w:t xml:space="preserve"> IN(select max(</w:t>
      </w:r>
      <w:r w:rsidR="00F349BC">
        <w:t>teacher_title</w:t>
      </w:r>
      <w:r w:rsidRPr="007B5C9F">
        <w:t xml:space="preserve">) from </w:t>
      </w:r>
      <w:r>
        <w:t>table</w:t>
      </w:r>
      <w:r w:rsidRPr="007B5C9F">
        <w:t xml:space="preserve"> ));</w:t>
      </w:r>
    </w:p>
    <w:p w:rsidR="00D72AFC" w:rsidRDefault="00D72AFC" w:rsidP="00D72AFC">
      <w:pPr>
        <w:pStyle w:val="Balk2"/>
      </w:pPr>
      <w:r>
        <w:t>AND/</w:t>
      </w:r>
      <w:proofErr w:type="gramStart"/>
      <w:r>
        <w:t>OR ?</w:t>
      </w:r>
      <w:proofErr w:type="gramEnd"/>
    </w:p>
    <w:p w:rsidR="002D3882" w:rsidRDefault="002D3882" w:rsidP="002D3882">
      <w:r>
        <w:t xml:space="preserve">Select </w:t>
      </w:r>
      <w:r w:rsidR="003141DE">
        <w:t>sur</w:t>
      </w:r>
      <w:r>
        <w:t xml:space="preserve">name from </w:t>
      </w:r>
      <w:proofErr w:type="gramStart"/>
      <w:r w:rsidR="004A6289">
        <w:t>grades</w:t>
      </w:r>
      <w:r>
        <w:t xml:space="preserve"> </w:t>
      </w:r>
      <w:r w:rsidRPr="002D3882">
        <w:t xml:space="preserve"> where</w:t>
      </w:r>
      <w:proofErr w:type="gramEnd"/>
      <w:r w:rsidRPr="002D3882">
        <w:t xml:space="preserve"> </w:t>
      </w:r>
      <w:r w:rsidR="004A6289">
        <w:t>(quizgrade</w:t>
      </w:r>
      <w:r w:rsidRPr="002D3882">
        <w:t>=</w:t>
      </w:r>
      <w:r w:rsidR="004A6289">
        <w:t>100)</w:t>
      </w:r>
      <w:r w:rsidRPr="002D3882">
        <w:t xml:space="preserve"> and (</w:t>
      </w:r>
      <w:r w:rsidR="004A6289">
        <w:t>midtermgrade=</w:t>
      </w:r>
      <w:r w:rsidRPr="002D3882">
        <w:t>70)</w:t>
      </w:r>
      <w:r w:rsidR="00C22FBC">
        <w:t>;</w:t>
      </w:r>
    </w:p>
    <w:p w:rsidR="00473A66" w:rsidRPr="002D3882" w:rsidRDefault="00473A66" w:rsidP="002D3882">
      <w:r>
        <w:t xml:space="preserve">Select </w:t>
      </w:r>
      <w:r w:rsidR="003141DE">
        <w:t>surn</w:t>
      </w:r>
      <w:r w:rsidRPr="00473A66">
        <w:t>ame</w:t>
      </w:r>
      <w:r>
        <w:t xml:space="preserve"> </w:t>
      </w:r>
      <w:r w:rsidRPr="00473A66">
        <w:t xml:space="preserve">from </w:t>
      </w:r>
      <w:proofErr w:type="gramStart"/>
      <w:r w:rsidR="007A18AE">
        <w:t xml:space="preserve">grades </w:t>
      </w:r>
      <w:r w:rsidR="007A18AE" w:rsidRPr="002D3882">
        <w:t xml:space="preserve"> </w:t>
      </w:r>
      <w:r w:rsidRPr="00473A66">
        <w:t>where</w:t>
      </w:r>
      <w:proofErr w:type="gramEnd"/>
      <w:r w:rsidRPr="00473A66">
        <w:t xml:space="preserve"> (</w:t>
      </w:r>
      <w:r w:rsidR="007A18AE">
        <w:t>finalgrade</w:t>
      </w:r>
      <w:r w:rsidRPr="00473A66">
        <w:t>&gt;75) or (</w:t>
      </w:r>
      <w:r w:rsidR="007A18AE">
        <w:t>hwgrade&lt;70</w:t>
      </w:r>
      <w:r w:rsidRPr="00473A66">
        <w:t>);</w:t>
      </w:r>
    </w:p>
    <w:p w:rsidR="00D72AFC" w:rsidRDefault="00D72AFC" w:rsidP="00D72AFC">
      <w:pPr>
        <w:pStyle w:val="Balk2"/>
      </w:pPr>
      <w:r>
        <w:t>BETWEEN</w:t>
      </w:r>
    </w:p>
    <w:p w:rsidR="005B7968" w:rsidRDefault="005B7968" w:rsidP="005B796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Select* from </w:t>
      </w:r>
      <w:proofErr w:type="gramStart"/>
      <w:r w:rsidR="008F3298">
        <w:t xml:space="preserve">grades </w:t>
      </w:r>
      <w:r w:rsidR="008F3298" w:rsidRPr="002D3882"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F3298">
        <w:rPr>
          <w:rFonts w:ascii="Consolas" w:hAnsi="Consolas"/>
          <w:color w:val="000000"/>
          <w:sz w:val="23"/>
          <w:szCs w:val="23"/>
          <w:shd w:val="clear" w:color="auto" w:fill="FFFFFF"/>
        </w:rPr>
        <w:t>quizgrade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between 10 and 20;</w:t>
      </w:r>
    </w:p>
    <w:p w:rsidR="00865409" w:rsidRPr="002A0B6C" w:rsidRDefault="00D32810" w:rsidP="0086540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Select* from </w:t>
      </w:r>
      <w:proofErr w:type="gramStart"/>
      <w:r w:rsidR="008F3298">
        <w:t xml:space="preserve">grades </w:t>
      </w:r>
      <w:r w:rsidR="008F3298" w:rsidRPr="002D3882"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where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B2E43">
        <w:rPr>
          <w:rFonts w:ascii="Consolas" w:hAnsi="Consolas"/>
          <w:color w:val="000000"/>
          <w:sz w:val="23"/>
          <w:szCs w:val="23"/>
          <w:shd w:val="clear" w:color="auto" w:fill="FFFFFF"/>
        </w:rPr>
        <w:t>finalgrade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between </w:t>
      </w:r>
      <w:r w:rsidR="008B2E43">
        <w:rPr>
          <w:rFonts w:ascii="Consolas" w:hAnsi="Consolas"/>
          <w:color w:val="00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and </w:t>
      </w:r>
      <w:r w:rsidR="008B2E43">
        <w:rPr>
          <w:rFonts w:ascii="Consolas" w:hAnsi="Consolas"/>
          <w:color w:val="00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72AFC" w:rsidRDefault="00D72AFC" w:rsidP="00D72AFC">
      <w:pPr>
        <w:pStyle w:val="Balk2"/>
      </w:pPr>
      <w:r>
        <w:lastRenderedPageBreak/>
        <w:t xml:space="preserve">ORDER </w:t>
      </w:r>
      <w:proofErr w:type="gramStart"/>
      <w:r>
        <w:t>BY ?</w:t>
      </w:r>
      <w:proofErr w:type="gramEnd"/>
      <w:r>
        <w:t xml:space="preserve"> </w:t>
      </w:r>
    </w:p>
    <w:p w:rsidR="00865409" w:rsidRDefault="00865409" w:rsidP="00865409">
      <w:r w:rsidRPr="00865409">
        <w:t xml:space="preserve">select </w:t>
      </w:r>
      <w:r>
        <w:t>name</w:t>
      </w:r>
      <w:r w:rsidRPr="00865409">
        <w:t xml:space="preserve"> from </w:t>
      </w:r>
      <w:r w:rsidR="00E07C7E">
        <w:t>teacher</w:t>
      </w:r>
      <w:r w:rsidRPr="00865409">
        <w:t xml:space="preserve"> ORDER BY </w:t>
      </w:r>
      <w:r w:rsidR="00E07C7E">
        <w:t>teacher_title</w:t>
      </w:r>
      <w:r w:rsidRPr="00865409">
        <w:t xml:space="preserve"> asc;</w:t>
      </w:r>
    </w:p>
    <w:p w:rsidR="00F6604A" w:rsidRPr="00865409" w:rsidRDefault="00F6604A" w:rsidP="00865409">
      <w:r w:rsidRPr="00F6604A">
        <w:t xml:space="preserve">select </w:t>
      </w:r>
      <w:r w:rsidR="0031799E">
        <w:t>dept_id</w:t>
      </w:r>
      <w:r w:rsidRPr="00F6604A">
        <w:t xml:space="preserve"> from </w:t>
      </w:r>
      <w:r w:rsidR="00D62CF2">
        <w:t>lesson</w:t>
      </w:r>
      <w:r w:rsidRPr="00F6604A">
        <w:t xml:space="preserve"> where </w:t>
      </w:r>
      <w:r w:rsidR="00A35DC6">
        <w:t>title</w:t>
      </w:r>
      <w:r w:rsidRPr="00F6604A">
        <w:t>=</w:t>
      </w:r>
      <w:r w:rsidR="00A35DC6">
        <w:t>5</w:t>
      </w:r>
      <w:r w:rsidRPr="00F6604A">
        <w:t xml:space="preserve"> ORDER BY Grade desc</w:t>
      </w:r>
      <w:r w:rsidR="002F13BF">
        <w:t xml:space="preserve"> limit 5</w:t>
      </w:r>
      <w:r w:rsidRPr="00F6604A">
        <w:t>;</w:t>
      </w:r>
    </w:p>
    <w:p w:rsidR="00D72AFC" w:rsidRDefault="00D72AFC" w:rsidP="00D72AFC">
      <w:pPr>
        <w:pStyle w:val="Balk2"/>
      </w:pPr>
      <w:r>
        <w:t>GROUP BY?</w:t>
      </w:r>
    </w:p>
    <w:p w:rsidR="007A4DDE" w:rsidRDefault="00B0333C" w:rsidP="007A4DDE">
      <w:r>
        <w:t>Select count(</w:t>
      </w:r>
      <w:r w:rsidR="001816DC">
        <w:t>name</w:t>
      </w:r>
      <w:r>
        <w:t xml:space="preserve">), </w:t>
      </w:r>
      <w:r w:rsidR="001816DC">
        <w:t>class</w:t>
      </w:r>
      <w:r>
        <w:t xml:space="preserve"> from </w:t>
      </w:r>
      <w:r w:rsidR="001816DC">
        <w:t>student</w:t>
      </w:r>
      <w:r>
        <w:t xml:space="preserve"> group by </w:t>
      </w:r>
      <w:r w:rsidR="001816DC">
        <w:t>class</w:t>
      </w:r>
      <w:r>
        <w:t>;</w:t>
      </w:r>
    </w:p>
    <w:p w:rsidR="007023AD" w:rsidRPr="007A4DDE" w:rsidRDefault="007023AD" w:rsidP="007023AD">
      <w:r>
        <w:t xml:space="preserve">Select </w:t>
      </w:r>
      <w:proofErr w:type="gramStart"/>
      <w:r>
        <w:t>count(</w:t>
      </w:r>
      <w:proofErr w:type="gramEnd"/>
      <w:r w:rsidR="00117BA1" w:rsidRPr="00117BA1">
        <w:t>Password</w:t>
      </w:r>
      <w:r>
        <w:t xml:space="preserve">), </w:t>
      </w:r>
      <w:r w:rsidR="00117BA1" w:rsidRPr="00117BA1">
        <w:t>PhoneNumber</w:t>
      </w:r>
      <w:r w:rsidR="00117BA1">
        <w:t xml:space="preserve"> </w:t>
      </w:r>
      <w:r>
        <w:t xml:space="preserve">from table group by </w:t>
      </w:r>
      <w:r w:rsidR="00117BA1" w:rsidRPr="00117BA1">
        <w:t>PhoneNumber</w:t>
      </w:r>
      <w:r>
        <w:t>;</w:t>
      </w:r>
    </w:p>
    <w:p w:rsidR="007023AD" w:rsidRPr="007A4DDE" w:rsidRDefault="007023AD" w:rsidP="007A4DDE"/>
    <w:p w:rsidR="00D72AFC" w:rsidRPr="00D72AFC" w:rsidRDefault="00D72AFC" w:rsidP="00D72AFC"/>
    <w:p w:rsidR="00F55B16" w:rsidRPr="0075229F" w:rsidRDefault="00F55B16" w:rsidP="00F55B16">
      <w:pPr>
        <w:rPr>
          <w:rFonts w:ascii="Times New Roman" w:hAnsi="Times New Roman" w:cs="Times New Roman"/>
        </w:rPr>
      </w:pPr>
    </w:p>
    <w:sectPr w:rsidR="00F55B16" w:rsidRPr="0075229F" w:rsidSect="009E73C6">
      <w:footerReference w:type="default" r:id="rId15"/>
      <w:footerReference w:type="first" r:id="rId16"/>
      <w:pgSz w:w="11907" w:h="16840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45B" w:rsidRDefault="007B045B">
      <w:pPr>
        <w:spacing w:after="0" w:line="240" w:lineRule="auto"/>
      </w:pPr>
      <w:r>
        <w:separator/>
      </w:r>
    </w:p>
  </w:endnote>
  <w:endnote w:type="continuationSeparator" w:id="0">
    <w:p w:rsidR="007B045B" w:rsidRDefault="007B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7B045B">
        <w:pPr>
          <w:pStyle w:val="AltBilgi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 xml:space="preserve">BY: Assoc.Prof.Dr. Tuncay ERCAN 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tuncay.ercan@yasar.edu.tr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3-Dec-20</w:t>
    </w:r>
  </w:p>
  <w:p w:rsidR="000655A3" w:rsidRDefault="000655A3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45B" w:rsidRDefault="007B045B">
      <w:pPr>
        <w:spacing w:after="0" w:line="240" w:lineRule="auto"/>
      </w:pPr>
      <w:r>
        <w:separator/>
      </w:r>
    </w:p>
  </w:footnote>
  <w:footnote w:type="continuationSeparator" w:id="0">
    <w:p w:rsidR="007B045B" w:rsidRDefault="007B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09DE"/>
    <w:multiLevelType w:val="hybridMultilevel"/>
    <w:tmpl w:val="2BE68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6F7E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296F"/>
    <w:multiLevelType w:val="hybridMultilevel"/>
    <w:tmpl w:val="5E66C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DE5209"/>
    <w:multiLevelType w:val="multilevel"/>
    <w:tmpl w:val="E3CA6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26628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5B6E01"/>
    <w:multiLevelType w:val="hybridMultilevel"/>
    <w:tmpl w:val="C2B09278"/>
    <w:lvl w:ilvl="0" w:tplc="91EC7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20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10"/>
  </w:num>
  <w:num w:numId="30">
    <w:abstractNumId w:val="11"/>
  </w:num>
  <w:num w:numId="31">
    <w:abstractNumId w:val="1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xMDc3NzE3tDQyNzJR0lEKTi0uzszPAykwrgUAAuF5KiwAAAA="/>
  </w:docVars>
  <w:rsids>
    <w:rsidRoot w:val="000B65B3"/>
    <w:rsid w:val="00052B2C"/>
    <w:rsid w:val="000655A3"/>
    <w:rsid w:val="00066D94"/>
    <w:rsid w:val="000A0F9B"/>
    <w:rsid w:val="000B65B3"/>
    <w:rsid w:val="000D4066"/>
    <w:rsid w:val="000D45C0"/>
    <w:rsid w:val="00106773"/>
    <w:rsid w:val="00117BA1"/>
    <w:rsid w:val="00123E1E"/>
    <w:rsid w:val="0013180B"/>
    <w:rsid w:val="0013591F"/>
    <w:rsid w:val="001816DC"/>
    <w:rsid w:val="001F779A"/>
    <w:rsid w:val="00216BF8"/>
    <w:rsid w:val="00231F37"/>
    <w:rsid w:val="002362F2"/>
    <w:rsid w:val="0024640E"/>
    <w:rsid w:val="00270661"/>
    <w:rsid w:val="002A0B6C"/>
    <w:rsid w:val="002C1B16"/>
    <w:rsid w:val="002D3882"/>
    <w:rsid w:val="002F13BF"/>
    <w:rsid w:val="003141DE"/>
    <w:rsid w:val="0031799E"/>
    <w:rsid w:val="00361F7D"/>
    <w:rsid w:val="003B77E0"/>
    <w:rsid w:val="004032C0"/>
    <w:rsid w:val="00457AC2"/>
    <w:rsid w:val="00473A66"/>
    <w:rsid w:val="004A6289"/>
    <w:rsid w:val="004C5E25"/>
    <w:rsid w:val="004F103F"/>
    <w:rsid w:val="004F6A5B"/>
    <w:rsid w:val="005B776F"/>
    <w:rsid w:val="005B7968"/>
    <w:rsid w:val="00606D28"/>
    <w:rsid w:val="0064661B"/>
    <w:rsid w:val="0065265A"/>
    <w:rsid w:val="0067504A"/>
    <w:rsid w:val="007023AD"/>
    <w:rsid w:val="007108EA"/>
    <w:rsid w:val="0075229F"/>
    <w:rsid w:val="00753D08"/>
    <w:rsid w:val="00771F16"/>
    <w:rsid w:val="0078294C"/>
    <w:rsid w:val="007A18AE"/>
    <w:rsid w:val="007A4DDE"/>
    <w:rsid w:val="007B045B"/>
    <w:rsid w:val="007B5C9F"/>
    <w:rsid w:val="007C5FD3"/>
    <w:rsid w:val="00811A9B"/>
    <w:rsid w:val="00820F36"/>
    <w:rsid w:val="00865409"/>
    <w:rsid w:val="008A7227"/>
    <w:rsid w:val="008B2E43"/>
    <w:rsid w:val="008B6008"/>
    <w:rsid w:val="008D3597"/>
    <w:rsid w:val="008D41A9"/>
    <w:rsid w:val="008F3298"/>
    <w:rsid w:val="0090799E"/>
    <w:rsid w:val="009368DB"/>
    <w:rsid w:val="00971DEC"/>
    <w:rsid w:val="00994D1C"/>
    <w:rsid w:val="009E73C6"/>
    <w:rsid w:val="00A31610"/>
    <w:rsid w:val="00A35DC6"/>
    <w:rsid w:val="00B0333C"/>
    <w:rsid w:val="00B64B70"/>
    <w:rsid w:val="00B66857"/>
    <w:rsid w:val="00BA3B94"/>
    <w:rsid w:val="00C07BE9"/>
    <w:rsid w:val="00C115F0"/>
    <w:rsid w:val="00C22FBC"/>
    <w:rsid w:val="00C33B90"/>
    <w:rsid w:val="00C86482"/>
    <w:rsid w:val="00D32810"/>
    <w:rsid w:val="00D62CF2"/>
    <w:rsid w:val="00D72AFC"/>
    <w:rsid w:val="00DA1091"/>
    <w:rsid w:val="00E07C7E"/>
    <w:rsid w:val="00E41B0E"/>
    <w:rsid w:val="00E43D25"/>
    <w:rsid w:val="00F00159"/>
    <w:rsid w:val="00F1163B"/>
    <w:rsid w:val="00F349BC"/>
    <w:rsid w:val="00F55B16"/>
    <w:rsid w:val="00F6604A"/>
    <w:rsid w:val="00F9577D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58B1"/>
  <w15:chartTrackingRefBased/>
  <w15:docId w15:val="{F93DF117-1543-4E85-A9E3-5D84A532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6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C5FD3"/>
    <w:pPr>
      <w:keepNext/>
      <w:keepLines/>
      <w:numPr>
        <w:numId w:val="3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C5FD3"/>
    <w:pPr>
      <w:keepNext/>
      <w:keepLines/>
      <w:numPr>
        <w:ilvl w:val="1"/>
        <w:numId w:val="3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5B16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FD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C5FD3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5B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008"/>
  </w:style>
  <w:style w:type="paragraph" w:styleId="Kaynaka">
    <w:name w:val="Bibliography"/>
    <w:basedOn w:val="Normal"/>
    <w:next w:val="Normal"/>
    <w:uiPriority w:val="37"/>
    <w:unhideWhenUsed/>
    <w:rsid w:val="00A31610"/>
  </w:style>
  <w:style w:type="table" w:styleId="TabloKlavuzu">
    <w:name w:val="Table Grid"/>
    <w:basedOn w:val="NormalTablo"/>
    <w:uiPriority w:val="39"/>
    <w:rsid w:val="008D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unhideWhenUsed/>
    <w:qFormat/>
    <w:rsid w:val="007C5FD3"/>
    <w:pPr>
      <w:ind w:left="720"/>
      <w:contextualSpacing/>
    </w:pPr>
  </w:style>
  <w:style w:type="character" w:customStyle="1" w:styleId="sqlkeywordcolor">
    <w:name w:val="sqlkeywordcolor"/>
    <w:basedOn w:val="VarsaylanParagrafYazTipi"/>
    <w:rsid w:val="005B7968"/>
  </w:style>
  <w:style w:type="character" w:customStyle="1" w:styleId="sqlnumbercolor">
    <w:name w:val="sqlnumbercolor"/>
    <w:basedOn w:val="VarsaylanParagrafYazTipi"/>
    <w:rsid w:val="005B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%20DEN\current%20data\genel%20ders_ogc%20durumu\2018-2019%20FALL\COMP%204433\cloud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 project template.dotx</Template>
  <TotalTime>58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Berkın Akbıyık</cp:lastModifiedBy>
  <cp:revision>50</cp:revision>
  <dcterms:created xsi:type="dcterms:W3CDTF">2020-12-12T20:14:00Z</dcterms:created>
  <dcterms:modified xsi:type="dcterms:W3CDTF">2020-12-19T20:11:00Z</dcterms:modified>
</cp:coreProperties>
</file>