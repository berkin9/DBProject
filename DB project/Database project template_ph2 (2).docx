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A02C" w14:textId="77777777" w:rsidR="00771F16" w:rsidRPr="0075229F" w:rsidRDefault="0067504A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2"/>
        </w:rPr>
        <w:t>Coll</w:t>
      </w:r>
      <w:r w:rsidR="00C115F0">
        <w:rPr>
          <w:rFonts w:ascii="Times New Roman" w:hAnsi="Times New Roman" w:cs="Times New Roman"/>
          <w:b/>
          <w:sz w:val="52"/>
        </w:rPr>
        <w:t>e</w:t>
      </w:r>
      <w:r>
        <w:rPr>
          <w:rFonts w:ascii="Times New Roman" w:hAnsi="Times New Roman" w:cs="Times New Roman"/>
          <w:b/>
          <w:sz w:val="52"/>
        </w:rPr>
        <w:t xml:space="preserve">ge </w:t>
      </w:r>
      <w:r w:rsidR="000B65B3" w:rsidRPr="0075229F">
        <w:rPr>
          <w:rFonts w:ascii="Times New Roman" w:hAnsi="Times New Roman" w:cs="Times New Roman"/>
          <w:b/>
          <w:sz w:val="52"/>
        </w:rPr>
        <w:t>Database</w:t>
      </w:r>
    </w:p>
    <w:p w14:paraId="1CB48BC2" w14:textId="412C74CA" w:rsidR="000B65B3" w:rsidRPr="0075229F" w:rsidRDefault="000B65B3" w:rsidP="000B65B3">
      <w:pPr>
        <w:pStyle w:val="Balk1"/>
      </w:pPr>
      <w:r w:rsidRPr="0075229F">
        <w:t>Project Team</w:t>
      </w:r>
      <w:r w:rsidR="008D3597" w:rsidRPr="0075229F">
        <w:t xml:space="preserve"> (</w:t>
      </w:r>
      <w:r w:rsidR="00547070">
        <w:t>2</w:t>
      </w:r>
      <w:r w:rsidR="008D3597" w:rsidRPr="0075229F">
        <w:t xml:space="preserve"> students)</w:t>
      </w:r>
    </w:p>
    <w:tbl>
      <w:tblPr>
        <w:tblStyle w:val="TabloKlavuz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799"/>
      </w:tblGrid>
      <w:tr w:rsidR="008D3597" w:rsidRPr="0075229F" w14:paraId="09671C13" w14:textId="77777777" w:rsidTr="0075229F">
        <w:tc>
          <w:tcPr>
            <w:tcW w:w="704" w:type="dxa"/>
            <w:shd w:val="clear" w:color="auto" w:fill="A6A6A6" w:themeFill="background1" w:themeFillShade="A6"/>
          </w:tcPr>
          <w:p w14:paraId="556247CC" w14:textId="77777777" w:rsidR="008D3597" w:rsidRPr="0075229F" w:rsidRDefault="008D3597" w:rsidP="008D3597">
            <w:pPr>
              <w:rPr>
                <w:rFonts w:ascii="Times New Roman" w:hAnsi="Times New Roman" w:cs="Times New Roman"/>
                <w:b/>
              </w:rPr>
            </w:pPr>
            <w:r w:rsidRPr="007522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36695166" w14:textId="77777777" w:rsidR="008D3597" w:rsidRPr="0075229F" w:rsidRDefault="008D3597" w:rsidP="0075229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Stu-N</w:t>
            </w:r>
            <w:r w:rsidR="0075229F">
              <w:rPr>
                <w:rFonts w:ascii="Times New Roman" w:hAnsi="Times New Roman" w:cs="Times New Roman"/>
              </w:rPr>
              <w:t>u</w:t>
            </w:r>
            <w:r w:rsidRPr="0075229F">
              <w:rPr>
                <w:rFonts w:ascii="Times New Roman" w:hAnsi="Times New Roman" w:cs="Times New Roman"/>
              </w:rPr>
              <w:t>mber</w:t>
            </w:r>
          </w:p>
        </w:tc>
        <w:tc>
          <w:tcPr>
            <w:tcW w:w="6799" w:type="dxa"/>
            <w:shd w:val="clear" w:color="auto" w:fill="A6A6A6" w:themeFill="background1" w:themeFillShade="A6"/>
          </w:tcPr>
          <w:p w14:paraId="01648C4D" w14:textId="77777777" w:rsidR="008D3597" w:rsidRPr="0075229F" w:rsidRDefault="008D3597" w:rsidP="008D35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Name Surname</w:t>
            </w:r>
          </w:p>
        </w:tc>
      </w:tr>
      <w:tr w:rsidR="008D3597" w:rsidRPr="0075229F" w14:paraId="7FD1DAC7" w14:textId="77777777" w:rsidTr="0075229F">
        <w:tc>
          <w:tcPr>
            <w:tcW w:w="704" w:type="dxa"/>
          </w:tcPr>
          <w:p w14:paraId="53ACBDEC" w14:textId="77777777"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24FEF4D8" w14:textId="77777777"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17070001002</w:t>
            </w:r>
          </w:p>
        </w:tc>
        <w:tc>
          <w:tcPr>
            <w:tcW w:w="6799" w:type="dxa"/>
          </w:tcPr>
          <w:p w14:paraId="6403C60D" w14:textId="77777777"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Selin </w:t>
            </w:r>
            <w:proofErr w:type="spellStart"/>
            <w:r>
              <w:rPr>
                <w:rFonts w:ascii="Times New Roman" w:hAnsi="Times New Roman" w:cs="Times New Roman"/>
              </w:rPr>
              <w:t>Çetiner</w:t>
            </w:r>
            <w:proofErr w:type="spellEnd"/>
          </w:p>
        </w:tc>
      </w:tr>
      <w:tr w:rsidR="008D3597" w:rsidRPr="0075229F" w14:paraId="18C74EEE" w14:textId="77777777" w:rsidTr="0075229F">
        <w:tc>
          <w:tcPr>
            <w:tcW w:w="704" w:type="dxa"/>
          </w:tcPr>
          <w:p w14:paraId="30C30060" w14:textId="77777777"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3F234EC" w14:textId="77777777"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17070001013</w:t>
            </w:r>
          </w:p>
        </w:tc>
        <w:tc>
          <w:tcPr>
            <w:tcW w:w="6799" w:type="dxa"/>
          </w:tcPr>
          <w:p w14:paraId="3DE5179A" w14:textId="77777777"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Berkın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Akbıyık</w:t>
            </w:r>
            <w:proofErr w:type="spellEnd"/>
          </w:p>
        </w:tc>
      </w:tr>
    </w:tbl>
    <w:p w14:paraId="59B3213B" w14:textId="77777777" w:rsidR="000B65B3" w:rsidRDefault="000B65B3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80EB444" w14:textId="77777777" w:rsidR="0075229F" w:rsidRPr="0075229F" w:rsidRDefault="0075229F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</w:rPr>
      </w:pPr>
      <w:r w:rsidRPr="0075229F">
        <w:rPr>
          <w:rFonts w:ascii="Times New Roman" w:hAnsi="Times New Roman" w:cs="Times New Roman"/>
          <w:b/>
          <w:sz w:val="48"/>
        </w:rPr>
        <w:t xml:space="preserve">PHASE </w:t>
      </w:r>
      <w:r w:rsidR="007C5FD3">
        <w:rPr>
          <w:rFonts w:ascii="Times New Roman" w:hAnsi="Times New Roman" w:cs="Times New Roman"/>
          <w:b/>
          <w:sz w:val="48"/>
        </w:rPr>
        <w:t>2</w:t>
      </w:r>
      <w:r w:rsidRPr="0075229F">
        <w:rPr>
          <w:rFonts w:ascii="Times New Roman" w:hAnsi="Times New Roman" w:cs="Times New Roman"/>
          <w:b/>
          <w:sz w:val="48"/>
        </w:rPr>
        <w:t>-</w:t>
      </w:r>
      <w:r w:rsidR="007C5FD3">
        <w:rPr>
          <w:rFonts w:ascii="Times New Roman" w:hAnsi="Times New Roman" w:cs="Times New Roman"/>
          <w:b/>
          <w:sz w:val="48"/>
        </w:rPr>
        <w:t>Normalization and SQL Examples</w:t>
      </w:r>
    </w:p>
    <w:p w14:paraId="77267AC1" w14:textId="77777777"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A402717" w14:textId="77777777" w:rsidR="00771F16" w:rsidRPr="007C5FD3" w:rsidRDefault="007C5FD3" w:rsidP="007C5FD3">
      <w:pPr>
        <w:pStyle w:val="Balk1"/>
      </w:pPr>
      <w:r w:rsidRPr="007C5FD3">
        <w:t>Tables Design</w:t>
      </w:r>
    </w:p>
    <w:p w14:paraId="2A286344" w14:textId="77777777" w:rsidR="007C5FD3" w:rsidRPr="007C5FD3" w:rsidRDefault="007C5FD3" w:rsidP="007C5FD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color w:val="808080" w:themeColor="background1" w:themeShade="80"/>
        </w:rPr>
      </w:pPr>
      <w:r w:rsidRPr="007C5FD3">
        <w:rPr>
          <w:rFonts w:ascii="Times New Roman" w:hAnsi="Times New Roman" w:cs="Times New Roman"/>
        </w:rPr>
        <w:t xml:space="preserve">Fill the tables with at least 10 records </w:t>
      </w:r>
      <w:r w:rsidRPr="007C5FD3">
        <w:rPr>
          <w:rFonts w:ascii="Times New Roman" w:hAnsi="Times New Roman" w:cs="Times New Roman"/>
          <w:color w:val="808080" w:themeColor="background1" w:themeShade="80"/>
        </w:rPr>
        <w:t xml:space="preserve">(Any program you developed to fill the records automatically will bring additional points) </w:t>
      </w:r>
    </w:p>
    <w:p w14:paraId="6A74ED3C" w14:textId="77777777" w:rsidR="007C5FD3" w:rsidRPr="007C5FD3" w:rsidRDefault="007C5FD3" w:rsidP="007C5FD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 w:rsidRPr="007C5FD3">
        <w:rPr>
          <w:rFonts w:ascii="Times New Roman" w:hAnsi="Times New Roman" w:cs="Times New Roman"/>
        </w:rPr>
        <w:t xml:space="preserve">Review the final design, </w:t>
      </w:r>
      <w:r>
        <w:rPr>
          <w:rFonts w:ascii="Times New Roman" w:hAnsi="Times New Roman" w:cs="Times New Roman"/>
        </w:rPr>
        <w:t>and explain each functional dependencies one by one according to the tables</w:t>
      </w:r>
    </w:p>
    <w:p w14:paraId="22BE0638" w14:textId="77777777" w:rsidR="0075229F" w:rsidRPr="007C5FD3" w:rsidRDefault="007C5FD3" w:rsidP="00553108">
      <w:pPr>
        <w:pStyle w:val="ListeParagraf"/>
        <w:numPr>
          <w:ilvl w:val="0"/>
          <w:numId w:val="30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C5FD3">
        <w:rPr>
          <w:rFonts w:ascii="Times New Roman" w:hAnsi="Times New Roman" w:cs="Times New Roman"/>
        </w:rPr>
        <w:t>Apply normalization rules (1NF,2NF,3NF)---All tables</w:t>
      </w:r>
      <w:r w:rsidR="0075229F" w:rsidRPr="007C5FD3">
        <w:rPr>
          <w:rFonts w:ascii="Times New Roman" w:hAnsi="Times New Roman" w:cs="Times New Roman"/>
        </w:rPr>
        <w:tab/>
      </w:r>
    </w:p>
    <w:p w14:paraId="6F0149A3" w14:textId="77777777" w:rsidR="00270661" w:rsidRDefault="004032C0" w:rsidP="007C5FD3">
      <w:pPr>
        <w:pStyle w:val="Balk2"/>
      </w:pPr>
      <w:r>
        <w:t>Admin</w:t>
      </w:r>
    </w:p>
    <w:p w14:paraId="1F72F45E" w14:textId="77777777" w:rsidR="004032C0" w:rsidRPr="004032C0" w:rsidRDefault="004032C0" w:rsidP="004032C0">
      <w:r>
        <w:rPr>
          <w:noProof/>
        </w:rPr>
        <w:drawing>
          <wp:inline distT="0" distB="0" distL="0" distR="0" wp14:anchorId="61893F2D" wp14:editId="69497A5C">
            <wp:extent cx="5944115" cy="1211685"/>
            <wp:effectExtent l="0" t="0" r="0" b="762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8142" w14:textId="77777777" w:rsidR="00270661" w:rsidRPr="00270661" w:rsidRDefault="00270661" w:rsidP="00270661"/>
    <w:p w14:paraId="0C0C82EB" w14:textId="77777777" w:rsidR="00270661" w:rsidRDefault="00066D94" w:rsidP="00270661">
      <w:pPr>
        <w:pStyle w:val="Balk2"/>
      </w:pPr>
      <w:r>
        <w:t>Department</w:t>
      </w:r>
    </w:p>
    <w:p w14:paraId="57071EDA" w14:textId="77777777" w:rsidR="00066D94" w:rsidRPr="00270661" w:rsidRDefault="00066D94" w:rsidP="00270661">
      <w:r>
        <w:rPr>
          <w:noProof/>
        </w:rPr>
        <w:drawing>
          <wp:inline distT="0" distB="0" distL="0" distR="0" wp14:anchorId="42E81388" wp14:editId="5C4228C3">
            <wp:extent cx="2567940" cy="2738324"/>
            <wp:effectExtent l="0" t="0" r="3810" b="508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890" cy="27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4DA" w14:textId="77777777" w:rsidR="00270661" w:rsidRDefault="00066D94" w:rsidP="00270661">
      <w:pPr>
        <w:pStyle w:val="Balk2"/>
      </w:pPr>
      <w:r>
        <w:lastRenderedPageBreak/>
        <w:t>Faculty</w:t>
      </w:r>
      <w:r w:rsidR="00270661">
        <w:t xml:space="preserve"> </w:t>
      </w:r>
    </w:p>
    <w:p w14:paraId="358A9900" w14:textId="77777777" w:rsidR="00066D94" w:rsidRPr="00066D94" w:rsidRDefault="00066D94" w:rsidP="00066D94">
      <w:r>
        <w:rPr>
          <w:noProof/>
        </w:rPr>
        <w:drawing>
          <wp:inline distT="0" distB="0" distL="0" distR="0" wp14:anchorId="7122B14E" wp14:editId="5AF8EFD3">
            <wp:extent cx="2514818" cy="1775614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ul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6B9F" w14:textId="77777777" w:rsidR="00270661" w:rsidRDefault="00106773" w:rsidP="00270661">
      <w:pPr>
        <w:pStyle w:val="Balk2"/>
      </w:pPr>
      <w:r>
        <w:t>Grades</w:t>
      </w:r>
    </w:p>
    <w:p w14:paraId="5A596556" w14:textId="77777777" w:rsidR="00106773" w:rsidRPr="00106773" w:rsidRDefault="00106773" w:rsidP="00106773">
      <w:r>
        <w:rPr>
          <w:noProof/>
        </w:rPr>
        <w:drawing>
          <wp:inline distT="0" distB="0" distL="0" distR="0" wp14:anchorId="1B156079" wp14:editId="1E22CE3D">
            <wp:extent cx="3162300" cy="2461998"/>
            <wp:effectExtent l="0" t="0" r="0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86" cy="24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8563" w14:textId="77777777" w:rsidR="00270661" w:rsidRDefault="00106773" w:rsidP="00270661">
      <w:pPr>
        <w:pStyle w:val="Balk2"/>
      </w:pPr>
      <w:r>
        <w:t>Lesson</w:t>
      </w:r>
    </w:p>
    <w:p w14:paraId="13B6E515" w14:textId="77777777" w:rsidR="00106773" w:rsidRPr="00106773" w:rsidRDefault="00106773" w:rsidP="00106773">
      <w:r>
        <w:rPr>
          <w:noProof/>
        </w:rPr>
        <w:drawing>
          <wp:inline distT="0" distB="0" distL="0" distR="0" wp14:anchorId="384EAA31" wp14:editId="3CE3DDD6">
            <wp:extent cx="4061812" cy="2872989"/>
            <wp:effectExtent l="0" t="0" r="0" b="3810"/>
            <wp:docPr id="5" name="Resim 5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205B" w14:textId="77777777" w:rsidR="00DA1091" w:rsidRDefault="00DA1091" w:rsidP="00DA1091">
      <w:pPr>
        <w:pStyle w:val="Balk2"/>
      </w:pPr>
      <w:r>
        <w:lastRenderedPageBreak/>
        <w:t>Student</w:t>
      </w:r>
    </w:p>
    <w:p w14:paraId="2A093913" w14:textId="77777777" w:rsidR="00DA1091" w:rsidRPr="00DA1091" w:rsidRDefault="00DA1091" w:rsidP="00DA1091">
      <w:r>
        <w:rPr>
          <w:noProof/>
        </w:rPr>
        <w:drawing>
          <wp:inline distT="0" distB="0" distL="0" distR="0" wp14:anchorId="0CC231E3" wp14:editId="11008E76">
            <wp:extent cx="5501640" cy="2509099"/>
            <wp:effectExtent l="0" t="0" r="3810" b="5715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04" cy="25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49A" w14:textId="77777777" w:rsidR="00DA1091" w:rsidRDefault="00DA1091" w:rsidP="00DA1091">
      <w:pPr>
        <w:pStyle w:val="Balk2"/>
      </w:pPr>
      <w:proofErr w:type="spellStart"/>
      <w:r>
        <w:t>Student_has_grades</w:t>
      </w:r>
      <w:proofErr w:type="spellEnd"/>
    </w:p>
    <w:p w14:paraId="1657925A" w14:textId="77777777" w:rsidR="00DA1091" w:rsidRPr="00DA1091" w:rsidRDefault="00DA1091" w:rsidP="00DA1091">
      <w:r>
        <w:rPr>
          <w:noProof/>
        </w:rPr>
        <w:drawing>
          <wp:inline distT="0" distB="0" distL="0" distR="0" wp14:anchorId="5D65F2CC" wp14:editId="2B206336">
            <wp:extent cx="1440180" cy="3702380"/>
            <wp:effectExtent l="0" t="0" r="7620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hasgra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229" cy="37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855" w14:textId="77777777" w:rsidR="00DA1091" w:rsidRDefault="00DA1091" w:rsidP="00DA1091">
      <w:pPr>
        <w:pStyle w:val="Balk2"/>
      </w:pPr>
      <w:r w:rsidRPr="00270661">
        <w:t>T</w:t>
      </w:r>
      <w:r>
        <w:t>eacher</w:t>
      </w:r>
    </w:p>
    <w:p w14:paraId="7861C336" w14:textId="1822D3AB" w:rsidR="00DA1091" w:rsidRDefault="00DA1091" w:rsidP="00DA1091">
      <w:r>
        <w:rPr>
          <w:noProof/>
        </w:rPr>
        <w:drawing>
          <wp:inline distT="0" distB="0" distL="0" distR="0" wp14:anchorId="148AE610" wp14:editId="2FA8A651">
            <wp:extent cx="6120765" cy="195516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ch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A66" w14:textId="5C18D7EF" w:rsidR="00EB47E0" w:rsidRDefault="00EB47E0" w:rsidP="00EB47E0">
      <w:pPr>
        <w:pStyle w:val="Balk2"/>
      </w:pPr>
      <w:r>
        <w:lastRenderedPageBreak/>
        <w:t>Announcement</w:t>
      </w:r>
    </w:p>
    <w:p w14:paraId="4020C2BE" w14:textId="609A1F9D" w:rsidR="00EB47E0" w:rsidRPr="00EB47E0" w:rsidRDefault="00EB47E0" w:rsidP="00EB47E0">
      <w:r>
        <w:rPr>
          <w:noProof/>
        </w:rPr>
        <w:drawing>
          <wp:inline distT="0" distB="0" distL="0" distR="0" wp14:anchorId="13BBB004" wp14:editId="593C8259">
            <wp:extent cx="6120765" cy="9061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FE92" w14:textId="77777777" w:rsidR="00EB47E0" w:rsidRPr="00DA1091" w:rsidRDefault="00EB47E0" w:rsidP="00DA1091"/>
    <w:p w14:paraId="598AE2C1" w14:textId="77777777" w:rsidR="000B65B3" w:rsidRPr="0075229F" w:rsidRDefault="000B65B3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029F4EF" w14:textId="77777777" w:rsidR="000B65B3" w:rsidRPr="0075229F" w:rsidRDefault="007C5FD3" w:rsidP="000B65B3">
      <w:pPr>
        <w:pStyle w:val="Balk1"/>
      </w:pPr>
      <w:r>
        <w:t>Functional Dependencies</w:t>
      </w:r>
      <w:r w:rsidR="000B65B3" w:rsidRPr="0075229F">
        <w:t xml:space="preserve">  </w:t>
      </w:r>
    </w:p>
    <w:p w14:paraId="24A6411A" w14:textId="77777777" w:rsidR="007C5FD3" w:rsidRPr="007C5FD3" w:rsidRDefault="007C5FD3" w:rsidP="007C5FD3">
      <w:pPr>
        <w:pStyle w:val="Balk2"/>
      </w:pPr>
      <w:r w:rsidRPr="007C5FD3">
        <w:t>Table 1 Name</w:t>
      </w:r>
    </w:p>
    <w:p w14:paraId="191C58D7" w14:textId="77777777" w:rsidR="007C5FD3" w:rsidRDefault="007C5FD3" w:rsidP="007C5FD3">
      <w:pPr>
        <w:pStyle w:val="Balk2"/>
      </w:pPr>
      <w:r w:rsidRPr="00270661">
        <w:t>Table 2</w:t>
      </w:r>
      <w:r>
        <w:t xml:space="preserve"> Name</w:t>
      </w:r>
    </w:p>
    <w:p w14:paraId="6F88F423" w14:textId="77777777" w:rsidR="007C5FD3" w:rsidRPr="00270661" w:rsidRDefault="007C5FD3" w:rsidP="007C5FD3"/>
    <w:p w14:paraId="740AE038" w14:textId="77777777" w:rsidR="007C5FD3" w:rsidRPr="00270661" w:rsidRDefault="007C5FD3" w:rsidP="007C5FD3">
      <w:pPr>
        <w:pStyle w:val="Balk2"/>
      </w:pPr>
      <w:r w:rsidRPr="00270661">
        <w:t>Table 3</w:t>
      </w:r>
      <w:r>
        <w:t xml:space="preserve"> Name </w:t>
      </w:r>
    </w:p>
    <w:p w14:paraId="6048A7C6" w14:textId="77777777" w:rsidR="007C5FD3" w:rsidRPr="00270661" w:rsidRDefault="007C5FD3" w:rsidP="007C5FD3">
      <w:pPr>
        <w:pStyle w:val="Balk2"/>
      </w:pPr>
      <w:r w:rsidRPr="00270661">
        <w:t>Table 4</w:t>
      </w:r>
      <w:r>
        <w:t xml:space="preserve"> Name </w:t>
      </w:r>
    </w:p>
    <w:p w14:paraId="5E593244" w14:textId="77777777" w:rsidR="007C5FD3" w:rsidRPr="00270661" w:rsidRDefault="007C5FD3" w:rsidP="007C5FD3">
      <w:pPr>
        <w:pStyle w:val="Balk2"/>
      </w:pPr>
      <w:r w:rsidRPr="00270661">
        <w:t>Table x</w:t>
      </w:r>
      <w:r>
        <w:t xml:space="preserve"> Name</w:t>
      </w:r>
    </w:p>
    <w:p w14:paraId="1EEA44A7" w14:textId="77777777" w:rsidR="007C5FD3" w:rsidRPr="00270661" w:rsidRDefault="007C5FD3" w:rsidP="007C5FD3">
      <w:pPr>
        <w:pStyle w:val="Balk2"/>
      </w:pPr>
      <w:r w:rsidRPr="00270661">
        <w:t>Table x</w:t>
      </w:r>
      <w:r>
        <w:t xml:space="preserve"> Name</w:t>
      </w:r>
    </w:p>
    <w:p w14:paraId="1C588E5E" w14:textId="77777777" w:rsidR="003B77E0" w:rsidRPr="0075229F" w:rsidRDefault="003B77E0" w:rsidP="000A0F9B">
      <w:pPr>
        <w:rPr>
          <w:rFonts w:ascii="Times New Roman" w:hAnsi="Times New Roman" w:cs="Times New Roman"/>
        </w:rPr>
      </w:pPr>
    </w:p>
    <w:p w14:paraId="0C5A5B82" w14:textId="77777777" w:rsidR="003B77E0" w:rsidRPr="0075229F" w:rsidRDefault="003B77E0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17535EA" w14:textId="77777777" w:rsidR="00F55B16" w:rsidRPr="0075229F" w:rsidRDefault="007C5FD3" w:rsidP="000B65B3">
      <w:pPr>
        <w:pStyle w:val="Balk1"/>
      </w:pPr>
      <w:r>
        <w:t xml:space="preserve">Normalizations </w:t>
      </w:r>
    </w:p>
    <w:p w14:paraId="08A20184" w14:textId="77777777" w:rsidR="00A31610" w:rsidRPr="0075229F" w:rsidRDefault="00D72AFC" w:rsidP="00F5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1NF,2NF,3NF</w:t>
      </w:r>
    </w:p>
    <w:p w14:paraId="139D20F1" w14:textId="3D766759" w:rsidR="00D72AFC" w:rsidRDefault="006B1773" w:rsidP="00D72AFC">
      <w:r>
        <w:t xml:space="preserve">Our </w:t>
      </w:r>
      <w:r w:rsidR="007827D1">
        <w:t>database was created and filled according to the normalization rules.</w:t>
      </w:r>
      <w:r w:rsidR="007827D1">
        <w:br/>
      </w:r>
      <w:r w:rsidR="0055063C">
        <w:t xml:space="preserve">To be the database normalized in </w:t>
      </w:r>
      <w:r w:rsidR="0055063C">
        <w:t>1</w:t>
      </w:r>
      <w:r w:rsidR="0055063C">
        <w:t>NF</w:t>
      </w:r>
    </w:p>
    <w:p w14:paraId="159090DE" w14:textId="289A179C" w:rsidR="008936BA" w:rsidRDefault="008936BA" w:rsidP="008936BA">
      <w:r>
        <w:t>Each table</w:t>
      </w:r>
      <w:r w:rsidR="0055063C">
        <w:t xml:space="preserve"> </w:t>
      </w:r>
      <w:r w:rsidR="0055063C">
        <w:t>cell</w:t>
      </w:r>
      <w:r w:rsidR="0055063C">
        <w:t xml:space="preserve"> in the database </w:t>
      </w:r>
      <w:r>
        <w:t>contain</w:t>
      </w:r>
      <w:r w:rsidR="00C07384">
        <w:t>s</w:t>
      </w:r>
      <w:r>
        <w:t xml:space="preserve"> a single value</w:t>
      </w:r>
      <w:r w:rsidR="0055063C">
        <w:t xml:space="preserve"> and e</w:t>
      </w:r>
      <w:r>
        <w:t xml:space="preserve">ach record </w:t>
      </w:r>
      <w:r w:rsidR="0055063C">
        <w:t>should</w:t>
      </w:r>
      <w:r>
        <w:t xml:space="preserve"> be unique.</w:t>
      </w:r>
    </w:p>
    <w:p w14:paraId="79B241ED" w14:textId="77777777" w:rsidR="00BC4474" w:rsidRDefault="00C07384" w:rsidP="00C07384">
      <w:r>
        <w:t>T</w:t>
      </w:r>
      <w:r w:rsidR="0055063C">
        <w:t>o be the database normalized in 2NF</w:t>
      </w:r>
    </w:p>
    <w:p w14:paraId="679DA743" w14:textId="31039D97" w:rsidR="008936BA" w:rsidRDefault="00BC4474" w:rsidP="00C07384">
      <w:r>
        <w:t>I</w:t>
      </w:r>
      <w:r w:rsidR="0055063C">
        <w:t>t is</w:t>
      </w:r>
      <w:r w:rsidR="00C07384">
        <w:t xml:space="preserve"> already should be</w:t>
      </w:r>
      <w:r w:rsidR="00C07384">
        <w:t xml:space="preserve"> in 1NF</w:t>
      </w:r>
      <w:r w:rsidR="0055063C">
        <w:t xml:space="preserve"> and t</w:t>
      </w:r>
      <w:r w:rsidR="00C07384">
        <w:t>here should be the</w:t>
      </w:r>
      <w:r w:rsidR="00C07384">
        <w:t xml:space="preserve"> </w:t>
      </w:r>
      <w:r w:rsidR="00C07384">
        <w:t>s</w:t>
      </w:r>
      <w:r w:rsidR="00C07384">
        <w:t xml:space="preserve">ingle </w:t>
      </w:r>
      <w:r w:rsidR="00C07384">
        <w:t>c</w:t>
      </w:r>
      <w:r w:rsidR="00C07384">
        <w:t xml:space="preserve">olumn </w:t>
      </w:r>
      <w:r w:rsidR="00C07384">
        <w:t>p</w:t>
      </w:r>
      <w:r w:rsidR="00C07384">
        <w:t xml:space="preserve">rimary </w:t>
      </w:r>
      <w:r w:rsidR="00C07384">
        <w:t>k</w:t>
      </w:r>
      <w:r w:rsidR="00C07384">
        <w:t>ey</w:t>
      </w:r>
      <w:r w:rsidR="0055063C">
        <w:t>.</w:t>
      </w:r>
    </w:p>
    <w:p w14:paraId="413815FA" w14:textId="392A90D9" w:rsidR="00BC4474" w:rsidRDefault="00BC4474" w:rsidP="00BC4474">
      <w:r>
        <w:t xml:space="preserve">To be the database normalized in </w:t>
      </w:r>
      <w:r>
        <w:t>3</w:t>
      </w:r>
      <w:r>
        <w:t>NF</w:t>
      </w:r>
    </w:p>
    <w:p w14:paraId="55EB5C13" w14:textId="42572B16" w:rsidR="00BC4474" w:rsidRDefault="00BC4474" w:rsidP="00C07384">
      <w:r>
        <w:t xml:space="preserve">It is already should be in </w:t>
      </w:r>
      <w:r>
        <w:t>2</w:t>
      </w:r>
      <w:r>
        <w:t>NF and there should be</w:t>
      </w:r>
      <w:r>
        <w:t xml:space="preserve"> </w:t>
      </w:r>
      <w:r>
        <w:t>no transitive functional dependencies</w:t>
      </w:r>
    </w:p>
    <w:p w14:paraId="106EE5B2" w14:textId="77777777" w:rsidR="008936BA" w:rsidRDefault="008936BA" w:rsidP="008936BA"/>
    <w:p w14:paraId="0E058436" w14:textId="77777777" w:rsidR="00D72AFC" w:rsidRDefault="00D72AFC" w:rsidP="00D72AFC">
      <w:pPr>
        <w:pStyle w:val="Balk1"/>
      </w:pPr>
      <w:r>
        <w:t>SQL Examples</w:t>
      </w:r>
    </w:p>
    <w:p w14:paraId="04ADCA1D" w14:textId="77777777" w:rsidR="00D72AFC" w:rsidRPr="00D72AFC" w:rsidRDefault="00D72AFC" w:rsidP="00D72AFC">
      <w:pPr>
        <w:rPr>
          <w:rFonts w:ascii="Times New Roman" w:hAnsi="Times New Roman" w:cs="Times New Roman"/>
        </w:rPr>
      </w:pPr>
      <w:r w:rsidRPr="00D72AFC">
        <w:rPr>
          <w:rFonts w:ascii="Times New Roman" w:hAnsi="Times New Roman" w:cs="Times New Roman"/>
        </w:rPr>
        <w:t>Show the syntaxes and give 2 examples for each</w:t>
      </w:r>
    </w:p>
    <w:p w14:paraId="1A2F5A62" w14:textId="77777777" w:rsidR="00D72AFC" w:rsidRDefault="00D72AFC" w:rsidP="00D72AFC">
      <w:pPr>
        <w:pStyle w:val="Balk2"/>
      </w:pPr>
      <w:r>
        <w:t xml:space="preserve">SELECT ? </w:t>
      </w:r>
    </w:p>
    <w:p w14:paraId="25AB1CA6" w14:textId="77777777" w:rsidR="009368DB" w:rsidRDefault="005B776F" w:rsidP="009368DB">
      <w:r>
        <w:t xml:space="preserve">Select * from </w:t>
      </w:r>
      <w:r w:rsidR="00820F36">
        <w:t>lesson</w:t>
      </w:r>
      <w:r>
        <w:t>;</w:t>
      </w:r>
    </w:p>
    <w:p w14:paraId="3076C4E0" w14:textId="77777777" w:rsidR="004F6A5B" w:rsidRPr="009368DB" w:rsidRDefault="004F6A5B" w:rsidP="009368DB">
      <w:r w:rsidRPr="004F6A5B">
        <w:t xml:space="preserve">Select </w:t>
      </w:r>
      <w:proofErr w:type="spellStart"/>
      <w:r w:rsidRPr="004F6A5B">
        <w:t>stddev</w:t>
      </w:r>
      <w:proofErr w:type="spellEnd"/>
      <w:r w:rsidRPr="004F6A5B">
        <w:t>(</w:t>
      </w:r>
      <w:proofErr w:type="spellStart"/>
      <w:r w:rsidRPr="004F6A5B">
        <w:t>quizGrade</w:t>
      </w:r>
      <w:proofErr w:type="spellEnd"/>
      <w:r w:rsidRPr="004F6A5B">
        <w:t>) from grades;</w:t>
      </w:r>
    </w:p>
    <w:p w14:paraId="576BA488" w14:textId="77777777" w:rsidR="00D72AFC" w:rsidRDefault="00D72AFC" w:rsidP="00D72AFC">
      <w:pPr>
        <w:pStyle w:val="Balk2"/>
      </w:pPr>
      <w:r>
        <w:t>DISTINCT ?</w:t>
      </w:r>
    </w:p>
    <w:p w14:paraId="5793E978" w14:textId="77777777" w:rsidR="0065265A" w:rsidRDefault="0065265A" w:rsidP="0065265A">
      <w:r>
        <w:t xml:space="preserve">Select distinct name from </w:t>
      </w:r>
      <w:r w:rsidR="000D45C0">
        <w:t>student</w:t>
      </w:r>
      <w:r>
        <w:t>;</w:t>
      </w:r>
    </w:p>
    <w:p w14:paraId="6070884B" w14:textId="77777777" w:rsidR="0065265A" w:rsidRPr="0065265A" w:rsidRDefault="0065265A" w:rsidP="0065265A">
      <w:r>
        <w:t xml:space="preserve">Select distinct </w:t>
      </w:r>
      <w:proofErr w:type="spellStart"/>
      <w:r w:rsidR="007108EA">
        <w:t>hwgrade</w:t>
      </w:r>
      <w:proofErr w:type="spellEnd"/>
      <w:r>
        <w:t xml:space="preserve"> from </w:t>
      </w:r>
      <w:r w:rsidR="007108EA">
        <w:t>grades</w:t>
      </w:r>
      <w:r>
        <w:t>;</w:t>
      </w:r>
    </w:p>
    <w:p w14:paraId="58298E12" w14:textId="77777777" w:rsidR="00D72AFC" w:rsidRDefault="00D72AFC" w:rsidP="00D72AFC">
      <w:pPr>
        <w:pStyle w:val="Balk2"/>
      </w:pPr>
      <w:r>
        <w:lastRenderedPageBreak/>
        <w:t>WHERE ?</w:t>
      </w:r>
    </w:p>
    <w:p w14:paraId="4D3C26CC" w14:textId="77777777" w:rsidR="007B5C9F" w:rsidRDefault="007B5C9F" w:rsidP="007B5C9F">
      <w:r>
        <w:t xml:space="preserve">Select </w:t>
      </w:r>
      <w:proofErr w:type="spellStart"/>
      <w:r w:rsidR="00994D1C">
        <w:t>id_faculty</w:t>
      </w:r>
      <w:proofErr w:type="spellEnd"/>
      <w:r>
        <w:t xml:space="preserve"> from </w:t>
      </w:r>
      <w:r w:rsidR="00994D1C">
        <w:t>faculty</w:t>
      </w:r>
      <w:r>
        <w:t xml:space="preserve"> where </w:t>
      </w:r>
      <w:r w:rsidR="00994D1C">
        <w:t>department</w:t>
      </w:r>
      <w:r>
        <w:t>=</w:t>
      </w:r>
      <w:r w:rsidR="00994D1C">
        <w:t>Industrial Engineering</w:t>
      </w:r>
      <w:r>
        <w:t>;</w:t>
      </w:r>
    </w:p>
    <w:p w14:paraId="17A94D48" w14:textId="77777777" w:rsidR="007B5C9F" w:rsidRPr="007B5C9F" w:rsidRDefault="007B5C9F" w:rsidP="007B5C9F">
      <w:r>
        <w:t xml:space="preserve">Select </w:t>
      </w:r>
      <w:proofErr w:type="spellStart"/>
      <w:r>
        <w:t>name</w:t>
      </w:r>
      <w:r w:rsidR="00811A9B">
        <w:t>,surname</w:t>
      </w:r>
      <w:proofErr w:type="spellEnd"/>
      <w:r>
        <w:t xml:space="preserve"> from </w:t>
      </w:r>
      <w:r w:rsidR="00C86482">
        <w:t>teacher</w:t>
      </w:r>
      <w:r>
        <w:t xml:space="preserve"> where </w:t>
      </w:r>
      <w:proofErr w:type="spellStart"/>
      <w:r w:rsidR="00F349BC">
        <w:t>teacher_title</w:t>
      </w:r>
      <w:proofErr w:type="spellEnd"/>
      <w:r w:rsidRPr="007B5C9F">
        <w:t xml:space="preserve"> IN(select max(</w:t>
      </w:r>
      <w:proofErr w:type="spellStart"/>
      <w:r w:rsidR="00F349BC">
        <w:t>teacher_title</w:t>
      </w:r>
      <w:proofErr w:type="spellEnd"/>
      <w:r w:rsidRPr="007B5C9F">
        <w:t xml:space="preserve">) from </w:t>
      </w:r>
      <w:r>
        <w:t>table</w:t>
      </w:r>
      <w:r w:rsidRPr="007B5C9F">
        <w:t xml:space="preserve"> ));</w:t>
      </w:r>
    </w:p>
    <w:p w14:paraId="55068F95" w14:textId="77777777" w:rsidR="00D72AFC" w:rsidRDefault="00D72AFC" w:rsidP="00D72AFC">
      <w:pPr>
        <w:pStyle w:val="Balk2"/>
      </w:pPr>
      <w:r>
        <w:t>AND/OR ?</w:t>
      </w:r>
    </w:p>
    <w:p w14:paraId="77BF2B74" w14:textId="77777777" w:rsidR="002D3882" w:rsidRDefault="002D3882" w:rsidP="002D3882">
      <w:r>
        <w:t xml:space="preserve">Select </w:t>
      </w:r>
      <w:r w:rsidR="003141DE">
        <w:t>sur</w:t>
      </w:r>
      <w:r>
        <w:t xml:space="preserve">name from </w:t>
      </w:r>
      <w:r w:rsidR="004A6289">
        <w:t>grades</w:t>
      </w:r>
      <w:r>
        <w:t xml:space="preserve"> </w:t>
      </w:r>
      <w:r w:rsidRPr="002D3882">
        <w:t xml:space="preserve"> where </w:t>
      </w:r>
      <w:r w:rsidR="004A6289">
        <w:t>(</w:t>
      </w:r>
      <w:proofErr w:type="spellStart"/>
      <w:r w:rsidR="004A6289">
        <w:t>quizgrade</w:t>
      </w:r>
      <w:proofErr w:type="spellEnd"/>
      <w:r w:rsidRPr="002D3882">
        <w:t>=</w:t>
      </w:r>
      <w:r w:rsidR="004A6289">
        <w:t>100)</w:t>
      </w:r>
      <w:r w:rsidRPr="002D3882">
        <w:t xml:space="preserve"> and (</w:t>
      </w:r>
      <w:proofErr w:type="spellStart"/>
      <w:r w:rsidR="004A6289">
        <w:t>midtermgrade</w:t>
      </w:r>
      <w:proofErr w:type="spellEnd"/>
      <w:r w:rsidR="004A6289">
        <w:t>=</w:t>
      </w:r>
      <w:r w:rsidRPr="002D3882">
        <w:t>70)</w:t>
      </w:r>
      <w:r w:rsidR="00C22FBC">
        <w:t>;</w:t>
      </w:r>
    </w:p>
    <w:p w14:paraId="7BF309A8" w14:textId="77777777" w:rsidR="00473A66" w:rsidRPr="002D3882" w:rsidRDefault="00473A66" w:rsidP="002D3882">
      <w:r>
        <w:t xml:space="preserve">Select </w:t>
      </w:r>
      <w:r w:rsidR="003141DE">
        <w:t>surn</w:t>
      </w:r>
      <w:r w:rsidRPr="00473A66">
        <w:t>ame</w:t>
      </w:r>
      <w:r>
        <w:t xml:space="preserve"> </w:t>
      </w:r>
      <w:r w:rsidRPr="00473A66">
        <w:t xml:space="preserve">from </w:t>
      </w:r>
      <w:r w:rsidR="007A18AE">
        <w:t xml:space="preserve">grades </w:t>
      </w:r>
      <w:r w:rsidR="007A18AE" w:rsidRPr="002D3882">
        <w:t xml:space="preserve"> </w:t>
      </w:r>
      <w:r w:rsidRPr="00473A66">
        <w:t>where (</w:t>
      </w:r>
      <w:proofErr w:type="spellStart"/>
      <w:r w:rsidR="007A18AE">
        <w:t>finalgrade</w:t>
      </w:r>
      <w:proofErr w:type="spellEnd"/>
      <w:r w:rsidRPr="00473A66">
        <w:t>&gt;75) or (</w:t>
      </w:r>
      <w:proofErr w:type="spellStart"/>
      <w:r w:rsidR="007A18AE">
        <w:t>hwgrade</w:t>
      </w:r>
      <w:proofErr w:type="spellEnd"/>
      <w:r w:rsidR="007A18AE">
        <w:t>&lt;70</w:t>
      </w:r>
      <w:r w:rsidRPr="00473A66">
        <w:t>);</w:t>
      </w:r>
    </w:p>
    <w:p w14:paraId="35C67070" w14:textId="77777777" w:rsidR="00D72AFC" w:rsidRDefault="00D72AFC" w:rsidP="00D72AFC">
      <w:pPr>
        <w:pStyle w:val="Balk2"/>
      </w:pPr>
      <w:r>
        <w:t>BETWEEN</w:t>
      </w:r>
    </w:p>
    <w:p w14:paraId="18D43CA6" w14:textId="77777777" w:rsidR="005B7968" w:rsidRPr="00297393" w:rsidRDefault="005B7968" w:rsidP="005B7968">
      <w:pPr>
        <w:rPr>
          <w:color w:val="000000"/>
          <w:shd w:val="clear" w:color="auto" w:fill="FFFFFF"/>
        </w:rPr>
      </w:pPr>
      <w:r w:rsidRPr="00297393">
        <w:rPr>
          <w:color w:val="000000"/>
          <w:shd w:val="clear" w:color="auto" w:fill="FFFFFF"/>
        </w:rPr>
        <w:t xml:space="preserve"> Select* from </w:t>
      </w:r>
      <w:r w:rsidR="008F3298" w:rsidRPr="00297393">
        <w:t xml:space="preserve">grades  </w:t>
      </w:r>
      <w:r w:rsidRPr="00297393">
        <w:rPr>
          <w:color w:val="000000"/>
          <w:shd w:val="clear" w:color="auto" w:fill="FFFFFF"/>
        </w:rPr>
        <w:t xml:space="preserve">where </w:t>
      </w:r>
      <w:proofErr w:type="spellStart"/>
      <w:r w:rsidR="008F3298" w:rsidRPr="00297393">
        <w:rPr>
          <w:color w:val="000000"/>
          <w:shd w:val="clear" w:color="auto" w:fill="FFFFFF"/>
        </w:rPr>
        <w:t>quizgrade</w:t>
      </w:r>
      <w:proofErr w:type="spellEnd"/>
      <w:r w:rsidRPr="00297393">
        <w:rPr>
          <w:color w:val="000000"/>
          <w:shd w:val="clear" w:color="auto" w:fill="FFFFFF"/>
        </w:rPr>
        <w:t xml:space="preserve"> between 10 and 20;</w:t>
      </w:r>
    </w:p>
    <w:p w14:paraId="21277C7B" w14:textId="77777777" w:rsidR="00865409" w:rsidRPr="00297393" w:rsidRDefault="00D32810" w:rsidP="00865409">
      <w:pPr>
        <w:rPr>
          <w:color w:val="000000"/>
          <w:shd w:val="clear" w:color="auto" w:fill="FFFFFF"/>
        </w:rPr>
      </w:pPr>
      <w:r w:rsidRPr="00297393">
        <w:rPr>
          <w:color w:val="000000"/>
          <w:shd w:val="clear" w:color="auto" w:fill="FFFFFF"/>
        </w:rPr>
        <w:t xml:space="preserve">Select* from </w:t>
      </w:r>
      <w:r w:rsidR="008F3298" w:rsidRPr="00297393">
        <w:t xml:space="preserve">grades  </w:t>
      </w:r>
      <w:r w:rsidRPr="00297393">
        <w:rPr>
          <w:color w:val="000000"/>
          <w:shd w:val="clear" w:color="auto" w:fill="FFFFFF"/>
        </w:rPr>
        <w:t xml:space="preserve">where </w:t>
      </w:r>
      <w:proofErr w:type="spellStart"/>
      <w:r w:rsidR="008B2E43" w:rsidRPr="00297393">
        <w:rPr>
          <w:color w:val="000000"/>
          <w:shd w:val="clear" w:color="auto" w:fill="FFFFFF"/>
        </w:rPr>
        <w:t>finalgrade</w:t>
      </w:r>
      <w:proofErr w:type="spellEnd"/>
      <w:r w:rsidRPr="00297393">
        <w:rPr>
          <w:color w:val="000000"/>
          <w:shd w:val="clear" w:color="auto" w:fill="FFFFFF"/>
        </w:rPr>
        <w:t xml:space="preserve"> not between </w:t>
      </w:r>
      <w:r w:rsidR="008B2E43" w:rsidRPr="00297393">
        <w:rPr>
          <w:color w:val="000000"/>
          <w:shd w:val="clear" w:color="auto" w:fill="FFFFFF"/>
        </w:rPr>
        <w:t>25</w:t>
      </w:r>
      <w:r w:rsidRPr="00297393">
        <w:rPr>
          <w:color w:val="000000"/>
          <w:shd w:val="clear" w:color="auto" w:fill="FFFFFF"/>
        </w:rPr>
        <w:t xml:space="preserve"> and </w:t>
      </w:r>
      <w:r w:rsidR="008B2E43" w:rsidRPr="00297393">
        <w:rPr>
          <w:color w:val="000000"/>
          <w:shd w:val="clear" w:color="auto" w:fill="FFFFFF"/>
        </w:rPr>
        <w:t>85</w:t>
      </w:r>
      <w:r w:rsidRPr="00297393">
        <w:rPr>
          <w:color w:val="000000"/>
          <w:shd w:val="clear" w:color="auto" w:fill="FFFFFF"/>
        </w:rPr>
        <w:t>;</w:t>
      </w:r>
    </w:p>
    <w:p w14:paraId="02DF3BCD" w14:textId="77777777" w:rsidR="00D72AFC" w:rsidRDefault="00D72AFC" w:rsidP="00D72AFC">
      <w:pPr>
        <w:pStyle w:val="Balk2"/>
      </w:pPr>
      <w:r>
        <w:t xml:space="preserve">ORDER BY ? </w:t>
      </w:r>
    </w:p>
    <w:p w14:paraId="4905D507" w14:textId="77777777" w:rsidR="00865409" w:rsidRDefault="00865409" w:rsidP="00865409">
      <w:r w:rsidRPr="00865409">
        <w:t xml:space="preserve">select </w:t>
      </w:r>
      <w:r>
        <w:t>name</w:t>
      </w:r>
      <w:r w:rsidRPr="00865409">
        <w:t xml:space="preserve"> from </w:t>
      </w:r>
      <w:r w:rsidR="00E07C7E">
        <w:t>teacher</w:t>
      </w:r>
      <w:r w:rsidRPr="00865409">
        <w:t xml:space="preserve"> ORDER BY </w:t>
      </w:r>
      <w:proofErr w:type="spellStart"/>
      <w:r w:rsidR="00E07C7E">
        <w:t>teacher_title</w:t>
      </w:r>
      <w:proofErr w:type="spellEnd"/>
      <w:r w:rsidRPr="00865409">
        <w:t xml:space="preserve"> </w:t>
      </w:r>
      <w:proofErr w:type="spellStart"/>
      <w:r w:rsidRPr="00865409">
        <w:t>asc</w:t>
      </w:r>
      <w:proofErr w:type="spellEnd"/>
      <w:r w:rsidRPr="00865409">
        <w:t>;</w:t>
      </w:r>
    </w:p>
    <w:p w14:paraId="7FCA582A" w14:textId="77777777" w:rsidR="00F6604A" w:rsidRPr="00865409" w:rsidRDefault="00F6604A" w:rsidP="00865409">
      <w:r w:rsidRPr="00F6604A">
        <w:t xml:space="preserve">select </w:t>
      </w:r>
      <w:proofErr w:type="spellStart"/>
      <w:r w:rsidR="0031799E">
        <w:t>dept_id</w:t>
      </w:r>
      <w:proofErr w:type="spellEnd"/>
      <w:r w:rsidRPr="00F6604A">
        <w:t xml:space="preserve"> from </w:t>
      </w:r>
      <w:r w:rsidR="00D62CF2">
        <w:t>lesson</w:t>
      </w:r>
      <w:r w:rsidRPr="00F6604A">
        <w:t xml:space="preserve"> where </w:t>
      </w:r>
      <w:r w:rsidR="00A35DC6">
        <w:t>title</w:t>
      </w:r>
      <w:r w:rsidRPr="00F6604A">
        <w:t>=</w:t>
      </w:r>
      <w:r w:rsidR="00A35DC6">
        <w:t>5</w:t>
      </w:r>
      <w:r w:rsidRPr="00F6604A">
        <w:t xml:space="preserve"> ORDER BY Grade desc</w:t>
      </w:r>
      <w:r w:rsidR="002F13BF">
        <w:t xml:space="preserve"> limit 5</w:t>
      </w:r>
      <w:r w:rsidRPr="00F6604A">
        <w:t>;</w:t>
      </w:r>
    </w:p>
    <w:p w14:paraId="10A54650" w14:textId="77777777" w:rsidR="00D72AFC" w:rsidRDefault="00D72AFC" w:rsidP="00D72AFC">
      <w:pPr>
        <w:pStyle w:val="Balk2"/>
      </w:pPr>
      <w:r>
        <w:t>GROUP BY?</w:t>
      </w:r>
    </w:p>
    <w:p w14:paraId="2F8712B3" w14:textId="77777777" w:rsidR="007A4DDE" w:rsidRDefault="00B0333C" w:rsidP="007A4DDE">
      <w:r>
        <w:t>Select count(</w:t>
      </w:r>
      <w:r w:rsidR="001816DC">
        <w:t>name</w:t>
      </w:r>
      <w:r>
        <w:t xml:space="preserve">), </w:t>
      </w:r>
      <w:r w:rsidR="001816DC">
        <w:t>class</w:t>
      </w:r>
      <w:r>
        <w:t xml:space="preserve"> from </w:t>
      </w:r>
      <w:r w:rsidR="001816DC">
        <w:t>student</w:t>
      </w:r>
      <w:r>
        <w:t xml:space="preserve"> group by </w:t>
      </w:r>
      <w:r w:rsidR="001816DC">
        <w:t>class</w:t>
      </w:r>
      <w:r>
        <w:t>;</w:t>
      </w:r>
    </w:p>
    <w:p w14:paraId="6BE53A3C" w14:textId="77777777" w:rsidR="007023AD" w:rsidRPr="007A4DDE" w:rsidRDefault="007023AD" w:rsidP="007023AD">
      <w:r>
        <w:t>Select count(</w:t>
      </w:r>
      <w:r w:rsidR="00117BA1" w:rsidRPr="00117BA1">
        <w:t>Password</w:t>
      </w:r>
      <w:r>
        <w:t xml:space="preserve">), </w:t>
      </w:r>
      <w:proofErr w:type="spellStart"/>
      <w:r w:rsidR="00117BA1" w:rsidRPr="00117BA1">
        <w:t>PhoneNumber</w:t>
      </w:r>
      <w:proofErr w:type="spellEnd"/>
      <w:r w:rsidR="00117BA1">
        <w:t xml:space="preserve"> </w:t>
      </w:r>
      <w:r>
        <w:t xml:space="preserve">from table group by </w:t>
      </w:r>
      <w:proofErr w:type="spellStart"/>
      <w:r w:rsidR="00117BA1" w:rsidRPr="00117BA1">
        <w:t>PhoneNumber</w:t>
      </w:r>
      <w:proofErr w:type="spellEnd"/>
      <w:r>
        <w:t>;</w:t>
      </w:r>
    </w:p>
    <w:p w14:paraId="53F80E80" w14:textId="77777777" w:rsidR="007023AD" w:rsidRPr="007A4DDE" w:rsidRDefault="007023AD" w:rsidP="007A4DDE"/>
    <w:p w14:paraId="6E512455" w14:textId="77777777" w:rsidR="00D72AFC" w:rsidRPr="00D72AFC" w:rsidRDefault="00D72AFC" w:rsidP="00D72AFC"/>
    <w:p w14:paraId="39EBB6EF" w14:textId="77777777" w:rsidR="00F55B16" w:rsidRPr="0075229F" w:rsidRDefault="00F55B16" w:rsidP="00F55B16">
      <w:pPr>
        <w:rPr>
          <w:rFonts w:ascii="Times New Roman" w:hAnsi="Times New Roman" w:cs="Times New Roman"/>
        </w:rPr>
      </w:pPr>
    </w:p>
    <w:sectPr w:rsidR="00F55B16" w:rsidRPr="0075229F" w:rsidSect="009E73C6">
      <w:footerReference w:type="default" r:id="rId16"/>
      <w:footerReference w:type="first" r:id="rId17"/>
      <w:pgSz w:w="11907" w:h="16840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9773" w14:textId="77777777" w:rsidR="007B045B" w:rsidRDefault="007B045B">
      <w:pPr>
        <w:spacing w:after="0" w:line="240" w:lineRule="auto"/>
      </w:pPr>
      <w:r>
        <w:separator/>
      </w:r>
    </w:p>
  </w:endnote>
  <w:endnote w:type="continuationSeparator" w:id="0">
    <w:p w14:paraId="583AFF00" w14:textId="77777777" w:rsidR="007B045B" w:rsidRDefault="007B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A9B42" w14:textId="77777777" w:rsidR="0013591F" w:rsidRDefault="00BC4474">
        <w:pPr>
          <w:pStyle w:val="AltBilgi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C788A" w14:textId="77777777"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 xml:space="preserve">BY: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Assoc.Prof.Dr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.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Tuncay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 ERCAN </w:t>
    </w:r>
  </w:p>
  <w:p w14:paraId="755949B4" w14:textId="77777777"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tuncay.ercan@yasar.edu.tr</w:t>
    </w:r>
  </w:p>
  <w:p w14:paraId="7D6D7D17" w14:textId="77777777"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3-Dec-20</w:t>
    </w:r>
  </w:p>
  <w:p w14:paraId="6C64E18D" w14:textId="77777777" w:rsidR="000655A3" w:rsidRDefault="000655A3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DC459" w14:textId="77777777" w:rsidR="007B045B" w:rsidRDefault="007B045B">
      <w:pPr>
        <w:spacing w:after="0" w:line="240" w:lineRule="auto"/>
      </w:pPr>
      <w:r>
        <w:separator/>
      </w:r>
    </w:p>
  </w:footnote>
  <w:footnote w:type="continuationSeparator" w:id="0">
    <w:p w14:paraId="77D27A59" w14:textId="77777777" w:rsidR="007B045B" w:rsidRDefault="007B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09DE"/>
    <w:multiLevelType w:val="hybridMultilevel"/>
    <w:tmpl w:val="2BE68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6F7E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296F"/>
    <w:multiLevelType w:val="hybridMultilevel"/>
    <w:tmpl w:val="5E66C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DE5209"/>
    <w:multiLevelType w:val="multilevel"/>
    <w:tmpl w:val="E3CA6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26628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5B6E01"/>
    <w:multiLevelType w:val="hybridMultilevel"/>
    <w:tmpl w:val="C2B09278"/>
    <w:lvl w:ilvl="0" w:tplc="91EC7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20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10"/>
  </w:num>
  <w:num w:numId="30">
    <w:abstractNumId w:val="11"/>
  </w:num>
  <w:num w:numId="31">
    <w:abstractNumId w:val="1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xMDc3NzE3tDQyNzJR0lEKTi0uzszPAykwrgUAAuF5KiwAAAA="/>
  </w:docVars>
  <w:rsids>
    <w:rsidRoot w:val="000B65B3"/>
    <w:rsid w:val="00052B2C"/>
    <w:rsid w:val="000655A3"/>
    <w:rsid w:val="00066D94"/>
    <w:rsid w:val="000A0F9B"/>
    <w:rsid w:val="000B65B3"/>
    <w:rsid w:val="000D4066"/>
    <w:rsid w:val="000D45C0"/>
    <w:rsid w:val="00106773"/>
    <w:rsid w:val="00117BA1"/>
    <w:rsid w:val="00123E1E"/>
    <w:rsid w:val="0013180B"/>
    <w:rsid w:val="0013591F"/>
    <w:rsid w:val="001816DC"/>
    <w:rsid w:val="001F779A"/>
    <w:rsid w:val="00216BF8"/>
    <w:rsid w:val="00231F37"/>
    <w:rsid w:val="002362F2"/>
    <w:rsid w:val="0024640E"/>
    <w:rsid w:val="00270661"/>
    <w:rsid w:val="00297393"/>
    <w:rsid w:val="002A0B6C"/>
    <w:rsid w:val="002C1B16"/>
    <w:rsid w:val="002D3882"/>
    <w:rsid w:val="002F13BF"/>
    <w:rsid w:val="003141DE"/>
    <w:rsid w:val="0031799E"/>
    <w:rsid w:val="00361F7D"/>
    <w:rsid w:val="003B77E0"/>
    <w:rsid w:val="004032C0"/>
    <w:rsid w:val="00457AC2"/>
    <w:rsid w:val="00473A66"/>
    <w:rsid w:val="004A6289"/>
    <w:rsid w:val="004C5E25"/>
    <w:rsid w:val="004F103F"/>
    <w:rsid w:val="004F6A5B"/>
    <w:rsid w:val="00547070"/>
    <w:rsid w:val="0055063C"/>
    <w:rsid w:val="005B776F"/>
    <w:rsid w:val="005B7968"/>
    <w:rsid w:val="00606D28"/>
    <w:rsid w:val="0064661B"/>
    <w:rsid w:val="0065265A"/>
    <w:rsid w:val="0067504A"/>
    <w:rsid w:val="006B1773"/>
    <w:rsid w:val="007023AD"/>
    <w:rsid w:val="007108EA"/>
    <w:rsid w:val="0075229F"/>
    <w:rsid w:val="00753D08"/>
    <w:rsid w:val="00771F16"/>
    <w:rsid w:val="007827D1"/>
    <w:rsid w:val="0078294C"/>
    <w:rsid w:val="007A18AE"/>
    <w:rsid w:val="007A4DDE"/>
    <w:rsid w:val="007B045B"/>
    <w:rsid w:val="007B5C9F"/>
    <w:rsid w:val="007C5FD3"/>
    <w:rsid w:val="00811A9B"/>
    <w:rsid w:val="00820F36"/>
    <w:rsid w:val="00865409"/>
    <w:rsid w:val="008936BA"/>
    <w:rsid w:val="008A7227"/>
    <w:rsid w:val="008B2E43"/>
    <w:rsid w:val="008B6008"/>
    <w:rsid w:val="008D3597"/>
    <w:rsid w:val="008D41A9"/>
    <w:rsid w:val="008F3298"/>
    <w:rsid w:val="0090799E"/>
    <w:rsid w:val="009368DB"/>
    <w:rsid w:val="00971DEC"/>
    <w:rsid w:val="00994D1C"/>
    <w:rsid w:val="009E73C6"/>
    <w:rsid w:val="00A31610"/>
    <w:rsid w:val="00A35DC6"/>
    <w:rsid w:val="00B0333C"/>
    <w:rsid w:val="00B64B70"/>
    <w:rsid w:val="00B66857"/>
    <w:rsid w:val="00BA3B94"/>
    <w:rsid w:val="00BC4474"/>
    <w:rsid w:val="00C07384"/>
    <w:rsid w:val="00C07BE9"/>
    <w:rsid w:val="00C115F0"/>
    <w:rsid w:val="00C22FBC"/>
    <w:rsid w:val="00C33B90"/>
    <w:rsid w:val="00C86482"/>
    <w:rsid w:val="00D32810"/>
    <w:rsid w:val="00D62CF2"/>
    <w:rsid w:val="00D72AFC"/>
    <w:rsid w:val="00DA1091"/>
    <w:rsid w:val="00E07C7E"/>
    <w:rsid w:val="00E41B0E"/>
    <w:rsid w:val="00E43D25"/>
    <w:rsid w:val="00EB47E0"/>
    <w:rsid w:val="00F00159"/>
    <w:rsid w:val="00F1163B"/>
    <w:rsid w:val="00F349BC"/>
    <w:rsid w:val="00F55B16"/>
    <w:rsid w:val="00F6604A"/>
    <w:rsid w:val="00F9577D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258B1"/>
  <w15:chartTrackingRefBased/>
  <w15:docId w15:val="{F93DF117-1543-4E85-A9E3-5D84A532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6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C5FD3"/>
    <w:pPr>
      <w:keepNext/>
      <w:keepLines/>
      <w:numPr>
        <w:numId w:val="3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C5FD3"/>
    <w:pPr>
      <w:keepNext/>
      <w:keepLines/>
      <w:numPr>
        <w:ilvl w:val="1"/>
        <w:numId w:val="3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5B16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FD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C5FD3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5B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008"/>
  </w:style>
  <w:style w:type="paragraph" w:styleId="Kaynaka">
    <w:name w:val="Bibliography"/>
    <w:basedOn w:val="Normal"/>
    <w:next w:val="Normal"/>
    <w:uiPriority w:val="37"/>
    <w:unhideWhenUsed/>
    <w:rsid w:val="00A31610"/>
  </w:style>
  <w:style w:type="table" w:styleId="TabloKlavuzu">
    <w:name w:val="Table Grid"/>
    <w:basedOn w:val="NormalTablo"/>
    <w:uiPriority w:val="39"/>
    <w:rsid w:val="008D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unhideWhenUsed/>
    <w:qFormat/>
    <w:rsid w:val="007C5FD3"/>
    <w:pPr>
      <w:ind w:left="720"/>
      <w:contextualSpacing/>
    </w:pPr>
  </w:style>
  <w:style w:type="character" w:customStyle="1" w:styleId="sqlkeywordcolor">
    <w:name w:val="sqlkeywordcolor"/>
    <w:basedOn w:val="VarsaylanParagrafYazTipi"/>
    <w:rsid w:val="005B7968"/>
  </w:style>
  <w:style w:type="character" w:customStyle="1" w:styleId="sqlnumbercolor">
    <w:name w:val="sqlnumbercolor"/>
    <w:basedOn w:val="VarsaylanParagrafYazTipi"/>
    <w:rsid w:val="005B7968"/>
  </w:style>
  <w:style w:type="character" w:styleId="Gl">
    <w:name w:val="Strong"/>
    <w:basedOn w:val="VarsaylanParagrafYazTipi"/>
    <w:uiPriority w:val="22"/>
    <w:qFormat/>
    <w:rsid w:val="006B1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%20DEN\current%20data\genel%20ders_ogc%20durumu\2018-2019%20FALL\COMP%204433\cloud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 project template</Template>
  <TotalTime>155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210399s@gmail.com</cp:lastModifiedBy>
  <cp:revision>59</cp:revision>
  <dcterms:created xsi:type="dcterms:W3CDTF">2020-12-12T20:14:00Z</dcterms:created>
  <dcterms:modified xsi:type="dcterms:W3CDTF">2020-12-20T14:09:00Z</dcterms:modified>
</cp:coreProperties>
</file>