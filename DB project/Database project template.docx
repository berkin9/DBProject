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75229F" w:rsidRDefault="000B65B3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75229F">
        <w:rPr>
          <w:rFonts w:ascii="Times New Roman" w:hAnsi="Times New Roman" w:cs="Times New Roman"/>
          <w:b/>
          <w:sz w:val="52"/>
        </w:rPr>
        <w:t xml:space="preserve">Database </w:t>
      </w:r>
      <w:r w:rsidR="003B77E0" w:rsidRPr="0075229F">
        <w:rPr>
          <w:rFonts w:ascii="Times New Roman" w:hAnsi="Times New Roman" w:cs="Times New Roman"/>
          <w:b/>
          <w:sz w:val="52"/>
        </w:rPr>
        <w:t>Titl</w:t>
      </w:r>
      <w:r w:rsidRPr="0075229F">
        <w:rPr>
          <w:rFonts w:ascii="Times New Roman" w:hAnsi="Times New Roman" w:cs="Times New Roman"/>
          <w:b/>
          <w:sz w:val="52"/>
        </w:rPr>
        <w:t>e</w:t>
      </w:r>
    </w:p>
    <w:p w:rsidR="000B65B3" w:rsidRPr="0075229F" w:rsidRDefault="000B65B3" w:rsidP="000B65B3">
      <w:pPr>
        <w:pStyle w:val="Balk1"/>
      </w:pPr>
      <w:r w:rsidRPr="0075229F">
        <w:t>Project Team</w:t>
      </w:r>
      <w:r w:rsidR="008D3597" w:rsidRPr="0075229F">
        <w:t xml:space="preserve"> (3 students)</w:t>
      </w:r>
    </w:p>
    <w:tbl>
      <w:tblPr>
        <w:tblStyle w:val="TabloKlavuz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799"/>
      </w:tblGrid>
      <w:tr w:rsidR="008D3597" w:rsidRPr="0075229F" w:rsidTr="0075229F">
        <w:tc>
          <w:tcPr>
            <w:tcW w:w="704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  <w:b/>
              </w:rPr>
            </w:pPr>
            <w:r w:rsidRPr="0075229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8D3597" w:rsidRPr="0075229F" w:rsidRDefault="008D3597" w:rsidP="0075229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Stu-N</w:t>
            </w:r>
            <w:r w:rsidR="0075229F">
              <w:rPr>
                <w:rFonts w:ascii="Times New Roman" w:hAnsi="Times New Roman" w:cs="Times New Roman"/>
              </w:rPr>
              <w:t>u</w:t>
            </w:r>
            <w:r w:rsidRPr="0075229F">
              <w:rPr>
                <w:rFonts w:ascii="Times New Roman" w:hAnsi="Times New Roman" w:cs="Times New Roman"/>
              </w:rPr>
              <w:t>mber</w:t>
            </w:r>
          </w:p>
        </w:tc>
        <w:tc>
          <w:tcPr>
            <w:tcW w:w="6799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Name Surname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:rsidR="008D3597" w:rsidRPr="0075229F" w:rsidRDefault="009053B0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17070001002</w:t>
            </w:r>
          </w:p>
        </w:tc>
        <w:tc>
          <w:tcPr>
            <w:tcW w:w="6799" w:type="dxa"/>
          </w:tcPr>
          <w:p w:rsidR="008D3597" w:rsidRPr="0075229F" w:rsidRDefault="009053B0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Selin </w:t>
            </w:r>
            <w:proofErr w:type="spellStart"/>
            <w:r>
              <w:rPr>
                <w:rFonts w:ascii="Times New Roman" w:hAnsi="Times New Roman" w:cs="Times New Roman"/>
              </w:rPr>
              <w:t>Çetiner</w:t>
            </w:r>
            <w:proofErr w:type="spellEnd"/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8D3597" w:rsidRPr="0075229F" w:rsidRDefault="009053B0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17070001013</w:t>
            </w:r>
          </w:p>
        </w:tc>
        <w:tc>
          <w:tcPr>
            <w:tcW w:w="6799" w:type="dxa"/>
          </w:tcPr>
          <w:p w:rsidR="008D3597" w:rsidRPr="0075229F" w:rsidRDefault="009053B0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Berkın Akbıyık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9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</w:tr>
    </w:tbl>
    <w:p w:rsidR="000B65B3" w:rsidRDefault="000B65B3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5229F" w:rsidRPr="0075229F" w:rsidRDefault="0075229F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  <w:sz w:val="56"/>
        </w:rPr>
      </w:pPr>
      <w:r w:rsidRPr="0075229F">
        <w:rPr>
          <w:rFonts w:ascii="Times New Roman" w:hAnsi="Times New Roman" w:cs="Times New Roman"/>
          <w:b/>
          <w:sz w:val="48"/>
        </w:rPr>
        <w:t>PHASE 1-Database Design</w:t>
      </w:r>
    </w:p>
    <w:p w:rsidR="0075229F" w:rsidRPr="0075229F" w:rsidRDefault="0075229F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71F16" w:rsidRPr="00270661" w:rsidRDefault="00270661" w:rsidP="00270661">
      <w:pPr>
        <w:pStyle w:val="Balk1"/>
      </w:pPr>
      <w:r w:rsidRPr="00270661">
        <w:t xml:space="preserve">Planning </w:t>
      </w:r>
      <w:r w:rsidR="003B77E0" w:rsidRPr="00270661">
        <w:t>Summary</w:t>
      </w:r>
    </w:p>
    <w:p w:rsidR="0075229F" w:rsidRDefault="0075229F" w:rsidP="00752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paragraph to answer the questions below:</w:t>
      </w:r>
    </w:p>
    <w:p w:rsidR="0075229F" w:rsidRDefault="0075229F" w:rsidP="00752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fictitious Information System;</w:t>
      </w:r>
      <w:r w:rsidRPr="0075229F">
        <w:rPr>
          <w:rFonts w:ascii="Times New Roman" w:hAnsi="Times New Roman" w:cs="Times New Roman"/>
        </w:rPr>
        <w:t xml:space="preserve"> What is your project</w:t>
      </w:r>
      <w:r>
        <w:rPr>
          <w:rFonts w:ascii="Times New Roman" w:hAnsi="Times New Roman" w:cs="Times New Roman"/>
        </w:rPr>
        <w:t>;</w:t>
      </w:r>
      <w:r w:rsidRPr="00752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5229F">
        <w:rPr>
          <w:rFonts w:ascii="Times New Roman" w:hAnsi="Times New Roman" w:cs="Times New Roman"/>
        </w:rPr>
        <w:t>Purpose of the database</w:t>
      </w:r>
      <w:r>
        <w:rPr>
          <w:rFonts w:ascii="Times New Roman" w:hAnsi="Times New Roman" w:cs="Times New Roman"/>
        </w:rPr>
        <w:t xml:space="preserve">; </w:t>
      </w:r>
      <w:r w:rsidRPr="0075229F">
        <w:rPr>
          <w:rFonts w:ascii="Times New Roman" w:hAnsi="Times New Roman" w:cs="Times New Roman"/>
        </w:rPr>
        <w:t>Who can use such a database</w:t>
      </w:r>
      <w:r>
        <w:rPr>
          <w:rFonts w:ascii="Times New Roman" w:hAnsi="Times New Roman" w:cs="Times New Roman"/>
        </w:rPr>
        <w:t xml:space="preserve">; </w:t>
      </w:r>
      <w:r w:rsidRPr="0075229F">
        <w:rPr>
          <w:rFonts w:ascii="Times New Roman" w:hAnsi="Times New Roman" w:cs="Times New Roman"/>
        </w:rPr>
        <w:t xml:space="preserve"> How much data you need</w:t>
      </w:r>
      <w:r>
        <w:rPr>
          <w:rFonts w:ascii="Times New Roman" w:hAnsi="Times New Roman" w:cs="Times New Roman"/>
        </w:rPr>
        <w:t xml:space="preserve">; </w:t>
      </w:r>
      <w:r w:rsidRPr="0075229F">
        <w:rPr>
          <w:rFonts w:ascii="Times New Roman" w:hAnsi="Times New Roman" w:cs="Times New Roman"/>
        </w:rPr>
        <w:t>Description of why and what  tables are required for the storing information</w:t>
      </w:r>
      <w:r>
        <w:rPr>
          <w:rFonts w:ascii="Times New Roman" w:hAnsi="Times New Roman" w:cs="Times New Roman"/>
        </w:rPr>
        <w:t>;</w:t>
      </w:r>
      <w:r w:rsidRPr="0075229F">
        <w:rPr>
          <w:rFonts w:ascii="Times New Roman" w:hAnsi="Times New Roman" w:cs="Times New Roman"/>
        </w:rPr>
        <w:t xml:space="preserve"> Identification of the primary keys</w:t>
      </w:r>
      <w:r>
        <w:rPr>
          <w:rFonts w:ascii="Times New Roman" w:hAnsi="Times New Roman" w:cs="Times New Roman"/>
        </w:rPr>
        <w:t>;</w:t>
      </w:r>
      <w:r w:rsidRPr="0075229F">
        <w:rPr>
          <w:rFonts w:ascii="Times New Roman" w:hAnsi="Times New Roman" w:cs="Times New Roman"/>
        </w:rPr>
        <w:t xml:space="preserve"> Design relationship between the tables</w:t>
      </w:r>
    </w:p>
    <w:p w:rsidR="003432DB" w:rsidRDefault="003432DB" w:rsidP="0075229F">
      <w:pPr>
        <w:rPr>
          <w:rFonts w:ascii="Times New Roman" w:hAnsi="Times New Roman" w:cs="Times New Roman"/>
        </w:rPr>
      </w:pPr>
    </w:p>
    <w:p w:rsidR="003432DB" w:rsidRPr="0075229F" w:rsidRDefault="003432DB" w:rsidP="00752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coll</w:t>
      </w:r>
      <w:r w:rsidR="004C462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ge database system. </w:t>
      </w:r>
      <w:r w:rsidR="00E02211">
        <w:rPr>
          <w:rFonts w:ascii="Times New Roman" w:hAnsi="Times New Roman" w:cs="Times New Roman"/>
        </w:rPr>
        <w:t xml:space="preserve">We aim to organize and manage the lessons, grades and </w:t>
      </w:r>
      <w:r w:rsidR="006F7FAA">
        <w:rPr>
          <w:rFonts w:ascii="Times New Roman" w:hAnsi="Times New Roman" w:cs="Times New Roman"/>
        </w:rPr>
        <w:t xml:space="preserve">user relations. </w:t>
      </w:r>
      <w:r w:rsidR="00E02211">
        <w:rPr>
          <w:rFonts w:ascii="Times New Roman" w:hAnsi="Times New Roman" w:cs="Times New Roman"/>
        </w:rPr>
        <w:t xml:space="preserve"> This type of database can be used in collages and information systems. </w:t>
      </w:r>
      <w:r>
        <w:rPr>
          <w:rFonts w:ascii="Times New Roman" w:hAnsi="Times New Roman" w:cs="Times New Roman"/>
        </w:rPr>
        <w:t xml:space="preserve">There are 3 types of users in our database. These are admin, student and teacher. They have addresses that can be one or more. </w:t>
      </w:r>
      <w:r w:rsidR="00E31308">
        <w:rPr>
          <w:rFonts w:ascii="Times New Roman" w:hAnsi="Times New Roman" w:cs="Times New Roman"/>
        </w:rPr>
        <w:t>Each student has a lesson schedule. The lesson schedule can be same in different students.</w:t>
      </w:r>
      <w:r w:rsidR="00232E97">
        <w:rPr>
          <w:rFonts w:ascii="Times New Roman" w:hAnsi="Times New Roman" w:cs="Times New Roman"/>
        </w:rPr>
        <w:t xml:space="preserve"> Faculties has different types of departments and then departments </w:t>
      </w:r>
      <w:proofErr w:type="gramStart"/>
      <w:r w:rsidR="00232E97">
        <w:rPr>
          <w:rFonts w:ascii="Times New Roman" w:hAnsi="Times New Roman" w:cs="Times New Roman"/>
        </w:rPr>
        <w:t>includes</w:t>
      </w:r>
      <w:proofErr w:type="gramEnd"/>
      <w:r w:rsidR="00232E97">
        <w:rPr>
          <w:rFonts w:ascii="Times New Roman" w:hAnsi="Times New Roman" w:cs="Times New Roman"/>
        </w:rPr>
        <w:t xml:space="preserve"> many lessons. </w:t>
      </w:r>
      <w:r w:rsidR="000B22EA">
        <w:rPr>
          <w:rFonts w:ascii="Times New Roman" w:hAnsi="Times New Roman" w:cs="Times New Roman"/>
        </w:rPr>
        <w:t>One l</w:t>
      </w:r>
      <w:r w:rsidR="00232E97">
        <w:rPr>
          <w:rFonts w:ascii="Times New Roman" w:hAnsi="Times New Roman" w:cs="Times New Roman"/>
        </w:rPr>
        <w:t xml:space="preserve">esson </w:t>
      </w:r>
      <w:r w:rsidR="000B22EA">
        <w:rPr>
          <w:rFonts w:ascii="Times New Roman" w:hAnsi="Times New Roman" w:cs="Times New Roman"/>
        </w:rPr>
        <w:t>can be placed in</w:t>
      </w:r>
      <w:r w:rsidR="00232E97">
        <w:rPr>
          <w:rFonts w:ascii="Times New Roman" w:hAnsi="Times New Roman" w:cs="Times New Roman"/>
        </w:rPr>
        <w:t xml:space="preserve"> lesson schedules and lesson schedules</w:t>
      </w:r>
      <w:r w:rsidR="000B22EA">
        <w:rPr>
          <w:rFonts w:ascii="Times New Roman" w:hAnsi="Times New Roman" w:cs="Times New Roman"/>
        </w:rPr>
        <w:t xml:space="preserve"> has many lessons. Moreover, Faculty must include one or more teacher. However, </w:t>
      </w:r>
      <w:proofErr w:type="gramStart"/>
      <w:r w:rsidR="000B22EA">
        <w:rPr>
          <w:rFonts w:ascii="Times New Roman" w:hAnsi="Times New Roman" w:cs="Times New Roman"/>
        </w:rPr>
        <w:t>Every</w:t>
      </w:r>
      <w:proofErr w:type="gramEnd"/>
      <w:r w:rsidR="000B22EA">
        <w:rPr>
          <w:rFonts w:ascii="Times New Roman" w:hAnsi="Times New Roman" w:cs="Times New Roman"/>
        </w:rPr>
        <w:t xml:space="preserve"> teacher has one title. We should keep all these data to identify relations and attributes. Each table has unique primary key with Id forename.</w:t>
      </w:r>
      <w:r w:rsidR="00BB6493">
        <w:rPr>
          <w:rFonts w:ascii="Times New Roman" w:hAnsi="Times New Roman" w:cs="Times New Roman"/>
        </w:rPr>
        <w:t xml:space="preserve"> Only many to many </w:t>
      </w:r>
      <w:proofErr w:type="gramStart"/>
      <w:r w:rsidR="00BB6493">
        <w:rPr>
          <w:rFonts w:ascii="Times New Roman" w:hAnsi="Times New Roman" w:cs="Times New Roman"/>
        </w:rPr>
        <w:t>relation</w:t>
      </w:r>
      <w:proofErr w:type="gramEnd"/>
      <w:r w:rsidR="00BB6493">
        <w:rPr>
          <w:rFonts w:ascii="Times New Roman" w:hAnsi="Times New Roman" w:cs="Times New Roman"/>
        </w:rPr>
        <w:t xml:space="preserve"> and</w:t>
      </w:r>
      <w:r w:rsidR="00F35F1E">
        <w:rPr>
          <w:rFonts w:ascii="Times New Roman" w:hAnsi="Times New Roman" w:cs="Times New Roman"/>
        </w:rPr>
        <w:t xml:space="preserve"> </w:t>
      </w:r>
      <w:proofErr w:type="spellStart"/>
      <w:r w:rsidR="00F35F1E">
        <w:rPr>
          <w:rFonts w:ascii="Times New Roman" w:hAnsi="Times New Roman" w:cs="Times New Roman"/>
        </w:rPr>
        <w:t>Adress</w:t>
      </w:r>
      <w:proofErr w:type="spellEnd"/>
      <w:r w:rsidR="00F35F1E">
        <w:rPr>
          <w:rFonts w:ascii="Times New Roman" w:hAnsi="Times New Roman" w:cs="Times New Roman"/>
        </w:rPr>
        <w:t xml:space="preserve"> relations has strong relationship because address is a weak entity. Others are strong entity and has weak relationship.</w:t>
      </w:r>
    </w:p>
    <w:p w:rsidR="000B65B3" w:rsidRPr="0075229F" w:rsidRDefault="0075229F" w:rsidP="0075229F">
      <w:pPr>
        <w:rPr>
          <w:rFonts w:ascii="Times New Roman" w:hAnsi="Times New Roman" w:cs="Times New Roman"/>
        </w:rPr>
      </w:pPr>
      <w:r w:rsidRPr="0075229F">
        <w:rPr>
          <w:rFonts w:ascii="Times New Roman" w:hAnsi="Times New Roman" w:cs="Times New Roman"/>
        </w:rPr>
        <w:tab/>
      </w:r>
    </w:p>
    <w:p w:rsidR="0075229F" w:rsidRPr="0075229F" w:rsidRDefault="0075229F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B65B3" w:rsidRPr="00270661" w:rsidRDefault="00270661" w:rsidP="00270661">
      <w:pPr>
        <w:pStyle w:val="Balk1"/>
      </w:pPr>
      <w:r>
        <w:t xml:space="preserve"> </w:t>
      </w:r>
      <w:r w:rsidR="000B65B3" w:rsidRPr="00270661">
        <w:t>Requirement Analysis</w:t>
      </w:r>
    </w:p>
    <w:p w:rsidR="00270661" w:rsidRDefault="00270661" w:rsidP="00270661"/>
    <w:p w:rsidR="00270661" w:rsidRDefault="003972E5" w:rsidP="00270661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</w:t>
      </w:r>
      <w:r w:rsidR="003327EB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ress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25"/>
      </w:tblGrid>
      <w:tr w:rsidR="003972E5" w:rsidTr="00270661">
        <w:tc>
          <w:tcPr>
            <w:tcW w:w="1925" w:type="dxa"/>
          </w:tcPr>
          <w:p w:rsidR="003972E5" w:rsidRDefault="00784FF1" w:rsidP="00270661">
            <w:proofErr w:type="spellStart"/>
            <w:r>
              <w:t>IdAd</w:t>
            </w:r>
            <w:r w:rsidR="003327EB">
              <w:t>d</w:t>
            </w:r>
            <w:r>
              <w:t>ress</w:t>
            </w:r>
            <w:proofErr w:type="spellEnd"/>
          </w:p>
        </w:tc>
      </w:tr>
      <w:tr w:rsidR="003972E5" w:rsidTr="00270661">
        <w:tc>
          <w:tcPr>
            <w:tcW w:w="1925" w:type="dxa"/>
          </w:tcPr>
          <w:p w:rsidR="003972E5" w:rsidRDefault="00784FF1" w:rsidP="00270661">
            <w:r>
              <w:t>Type</w:t>
            </w:r>
          </w:p>
        </w:tc>
      </w:tr>
      <w:tr w:rsidR="003972E5" w:rsidTr="00270661">
        <w:tc>
          <w:tcPr>
            <w:tcW w:w="1925" w:type="dxa"/>
          </w:tcPr>
          <w:p w:rsidR="003972E5" w:rsidRDefault="00784FF1" w:rsidP="00270661">
            <w:r>
              <w:t>Text</w:t>
            </w:r>
          </w:p>
        </w:tc>
      </w:tr>
    </w:tbl>
    <w:p w:rsidR="00270661" w:rsidRPr="00270661" w:rsidRDefault="00270661" w:rsidP="00270661"/>
    <w:p w:rsidR="00270661" w:rsidRDefault="003327EB" w:rsidP="00270661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2"/>
      </w:tblGrid>
      <w:tr w:rsidR="003327EB" w:rsidTr="003327EB">
        <w:tc>
          <w:tcPr>
            <w:tcW w:w="1572" w:type="dxa"/>
          </w:tcPr>
          <w:p w:rsidR="003327EB" w:rsidRDefault="00CD4551" w:rsidP="00270661">
            <w:proofErr w:type="spellStart"/>
            <w:r>
              <w:t>IdAdmin</w:t>
            </w:r>
            <w:proofErr w:type="spellEnd"/>
          </w:p>
        </w:tc>
      </w:tr>
      <w:tr w:rsidR="00CD4551" w:rsidTr="003327EB">
        <w:tc>
          <w:tcPr>
            <w:tcW w:w="1572" w:type="dxa"/>
          </w:tcPr>
          <w:p w:rsidR="00CD4551" w:rsidRDefault="00CD4551" w:rsidP="00270661">
            <w:proofErr w:type="spellStart"/>
            <w:r>
              <w:t>UserName</w:t>
            </w:r>
            <w:proofErr w:type="spellEnd"/>
          </w:p>
        </w:tc>
      </w:tr>
      <w:tr w:rsidR="003327EB" w:rsidTr="003327EB">
        <w:tc>
          <w:tcPr>
            <w:tcW w:w="1572" w:type="dxa"/>
          </w:tcPr>
          <w:p w:rsidR="003327EB" w:rsidRDefault="003327EB" w:rsidP="00270661">
            <w:r>
              <w:t>Password</w:t>
            </w:r>
          </w:p>
        </w:tc>
      </w:tr>
      <w:tr w:rsidR="003327EB" w:rsidTr="003327EB">
        <w:tc>
          <w:tcPr>
            <w:tcW w:w="1572" w:type="dxa"/>
          </w:tcPr>
          <w:p w:rsidR="003327EB" w:rsidRDefault="003327EB" w:rsidP="00270661">
            <w:r>
              <w:lastRenderedPageBreak/>
              <w:t>Name</w:t>
            </w:r>
          </w:p>
        </w:tc>
      </w:tr>
      <w:tr w:rsidR="003327EB" w:rsidTr="003327EB">
        <w:tc>
          <w:tcPr>
            <w:tcW w:w="1572" w:type="dxa"/>
          </w:tcPr>
          <w:p w:rsidR="003327EB" w:rsidRDefault="003327EB" w:rsidP="00270661">
            <w:r>
              <w:t>Surname</w:t>
            </w:r>
          </w:p>
        </w:tc>
      </w:tr>
      <w:tr w:rsidR="003327EB" w:rsidTr="003327EB">
        <w:tc>
          <w:tcPr>
            <w:tcW w:w="1572" w:type="dxa"/>
          </w:tcPr>
          <w:p w:rsidR="003327EB" w:rsidRDefault="003327EB" w:rsidP="00270661">
            <w:proofErr w:type="spellStart"/>
            <w:r>
              <w:t>PhoneNumber</w:t>
            </w:r>
            <w:proofErr w:type="spellEnd"/>
          </w:p>
        </w:tc>
      </w:tr>
      <w:tr w:rsidR="003327EB" w:rsidTr="003327EB">
        <w:tc>
          <w:tcPr>
            <w:tcW w:w="1572" w:type="dxa"/>
          </w:tcPr>
          <w:p w:rsidR="003327EB" w:rsidRDefault="003327EB" w:rsidP="00270661">
            <w:r>
              <w:t>Email</w:t>
            </w:r>
          </w:p>
        </w:tc>
      </w:tr>
      <w:tr w:rsidR="003327EB" w:rsidTr="003327EB">
        <w:tc>
          <w:tcPr>
            <w:tcW w:w="1572" w:type="dxa"/>
          </w:tcPr>
          <w:p w:rsidR="003327EB" w:rsidRDefault="003327EB" w:rsidP="00270661">
            <w:r>
              <w:t>Status</w:t>
            </w:r>
          </w:p>
        </w:tc>
      </w:tr>
    </w:tbl>
    <w:p w:rsidR="00CD4551" w:rsidRPr="00270661" w:rsidRDefault="00CD4551" w:rsidP="00270661"/>
    <w:p w:rsidR="00270661" w:rsidRDefault="00270661" w:rsidP="00270661">
      <w:pPr>
        <w:pStyle w:val="Balk2"/>
        <w:rPr>
          <w:rFonts w:ascii="Times New Roman" w:hAnsi="Times New Roman" w:cs="Times New Roman"/>
          <w:sz w:val="24"/>
        </w:rPr>
      </w:pPr>
      <w:r w:rsidRPr="00270661">
        <w:rPr>
          <w:rFonts w:ascii="Times New Roman" w:hAnsi="Times New Roman" w:cs="Times New Roman"/>
          <w:sz w:val="24"/>
        </w:rPr>
        <w:t>T</w:t>
      </w:r>
      <w:r w:rsidR="00CD4551">
        <w:rPr>
          <w:rFonts w:ascii="Times New Roman" w:hAnsi="Times New Roman" w:cs="Times New Roman"/>
          <w:sz w:val="24"/>
        </w:rPr>
        <w:t>eacher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2"/>
      </w:tblGrid>
      <w:tr w:rsidR="00CD4551" w:rsidTr="0012053D">
        <w:tc>
          <w:tcPr>
            <w:tcW w:w="1375" w:type="dxa"/>
          </w:tcPr>
          <w:p w:rsidR="00CD4551" w:rsidRDefault="00CD4551" w:rsidP="0012053D">
            <w:proofErr w:type="spellStart"/>
            <w:r>
              <w:t>IdTeacher</w:t>
            </w:r>
            <w:proofErr w:type="spellEnd"/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Password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Name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proofErr w:type="spellStart"/>
            <w:r>
              <w:t>SurName</w:t>
            </w:r>
            <w:proofErr w:type="spellEnd"/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proofErr w:type="spellStart"/>
            <w:r>
              <w:t>PhoneNumber</w:t>
            </w:r>
            <w:proofErr w:type="spellEnd"/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Email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Status</w:t>
            </w:r>
          </w:p>
        </w:tc>
      </w:tr>
    </w:tbl>
    <w:p w:rsidR="00784FF1" w:rsidRPr="00784FF1" w:rsidRDefault="00784FF1" w:rsidP="00784FF1"/>
    <w:p w:rsidR="00270661" w:rsidRDefault="00CD4551" w:rsidP="00270661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2"/>
      </w:tblGrid>
      <w:tr w:rsidR="00CD4551" w:rsidTr="0012053D">
        <w:tc>
          <w:tcPr>
            <w:tcW w:w="1375" w:type="dxa"/>
          </w:tcPr>
          <w:p w:rsidR="00CD4551" w:rsidRDefault="00CD4551" w:rsidP="0012053D">
            <w:proofErr w:type="spellStart"/>
            <w:r>
              <w:t>IdStudent</w:t>
            </w:r>
            <w:proofErr w:type="spellEnd"/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Password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Name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Surname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proofErr w:type="spellStart"/>
            <w:r>
              <w:t>PhoneNumber</w:t>
            </w:r>
            <w:proofErr w:type="spellEnd"/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Email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proofErr w:type="spellStart"/>
            <w:r>
              <w:t>BirthDate</w:t>
            </w:r>
            <w:proofErr w:type="spellEnd"/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Class</w:t>
            </w:r>
          </w:p>
        </w:tc>
      </w:tr>
      <w:tr w:rsidR="00CD4551" w:rsidTr="0012053D">
        <w:tc>
          <w:tcPr>
            <w:tcW w:w="1375" w:type="dxa"/>
          </w:tcPr>
          <w:p w:rsidR="00CD4551" w:rsidRDefault="00CD4551" w:rsidP="0012053D">
            <w:r>
              <w:t>Status</w:t>
            </w:r>
          </w:p>
        </w:tc>
      </w:tr>
    </w:tbl>
    <w:p w:rsidR="00784FF1" w:rsidRPr="00784FF1" w:rsidRDefault="00784FF1" w:rsidP="00784FF1"/>
    <w:p w:rsidR="00270661" w:rsidRDefault="00270661" w:rsidP="00270661">
      <w:pPr>
        <w:pStyle w:val="Balk2"/>
        <w:rPr>
          <w:rFonts w:ascii="Times New Roman" w:hAnsi="Times New Roman" w:cs="Times New Roman"/>
          <w:sz w:val="24"/>
        </w:rPr>
      </w:pPr>
      <w:proofErr w:type="spellStart"/>
      <w:r w:rsidRPr="00270661">
        <w:rPr>
          <w:rFonts w:ascii="Times New Roman" w:hAnsi="Times New Roman" w:cs="Times New Roman"/>
          <w:sz w:val="24"/>
        </w:rPr>
        <w:t>T</w:t>
      </w:r>
      <w:r w:rsidR="00CA7A2C">
        <w:rPr>
          <w:rFonts w:ascii="Times New Roman" w:hAnsi="Times New Roman" w:cs="Times New Roman"/>
          <w:sz w:val="24"/>
        </w:rPr>
        <w:t>eacherTitle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75"/>
      </w:tblGrid>
      <w:tr w:rsidR="00CA7A2C" w:rsidTr="0012053D">
        <w:tc>
          <w:tcPr>
            <w:tcW w:w="1375" w:type="dxa"/>
          </w:tcPr>
          <w:p w:rsidR="00CA7A2C" w:rsidRDefault="00CA7A2C" w:rsidP="0012053D">
            <w:proofErr w:type="spellStart"/>
            <w:r>
              <w:t>IdTeacher</w:t>
            </w:r>
            <w:proofErr w:type="spellEnd"/>
          </w:p>
        </w:tc>
      </w:tr>
      <w:tr w:rsidR="00CA7A2C" w:rsidTr="0012053D">
        <w:tc>
          <w:tcPr>
            <w:tcW w:w="1375" w:type="dxa"/>
          </w:tcPr>
          <w:p w:rsidR="00CA7A2C" w:rsidRDefault="00FA436C" w:rsidP="0012053D">
            <w:r>
              <w:t>Title</w:t>
            </w:r>
          </w:p>
        </w:tc>
      </w:tr>
    </w:tbl>
    <w:p w:rsidR="00784FF1" w:rsidRPr="00784FF1" w:rsidRDefault="00784FF1" w:rsidP="00784FF1"/>
    <w:p w:rsidR="003327EB" w:rsidRPr="007F5C4F" w:rsidRDefault="00FA436C" w:rsidP="003327EB">
      <w:pPr>
        <w:pStyle w:val="Balk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LessonSchedule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75"/>
      </w:tblGrid>
      <w:tr w:rsidR="00FA436C" w:rsidTr="0012053D">
        <w:tc>
          <w:tcPr>
            <w:tcW w:w="1375" w:type="dxa"/>
          </w:tcPr>
          <w:p w:rsidR="00FA436C" w:rsidRDefault="00FA436C" w:rsidP="0012053D">
            <w:proofErr w:type="spellStart"/>
            <w:r>
              <w:t>IdLesson</w:t>
            </w:r>
            <w:proofErr w:type="spellEnd"/>
          </w:p>
        </w:tc>
      </w:tr>
      <w:tr w:rsidR="00FA436C" w:rsidTr="0012053D">
        <w:tc>
          <w:tcPr>
            <w:tcW w:w="1375" w:type="dxa"/>
          </w:tcPr>
          <w:p w:rsidR="00FA436C" w:rsidRDefault="00FA436C" w:rsidP="0012053D">
            <w:proofErr w:type="spellStart"/>
            <w:r>
              <w:t>DateTime</w:t>
            </w:r>
            <w:proofErr w:type="spellEnd"/>
          </w:p>
        </w:tc>
      </w:tr>
    </w:tbl>
    <w:p w:rsidR="003327EB" w:rsidRDefault="007F5C4F" w:rsidP="003327EB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Lesson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</w:tblGrid>
      <w:tr w:rsidR="007F5C4F" w:rsidTr="007F5C4F">
        <w:tc>
          <w:tcPr>
            <w:tcW w:w="1413" w:type="dxa"/>
          </w:tcPr>
          <w:p w:rsidR="007F5C4F" w:rsidRDefault="007F5C4F" w:rsidP="0012053D">
            <w:proofErr w:type="spellStart"/>
            <w:r>
              <w:t>IdLesson</w:t>
            </w:r>
            <w:proofErr w:type="spellEnd"/>
          </w:p>
        </w:tc>
      </w:tr>
      <w:tr w:rsidR="007F5C4F" w:rsidTr="007F5C4F">
        <w:tc>
          <w:tcPr>
            <w:tcW w:w="1413" w:type="dxa"/>
          </w:tcPr>
          <w:p w:rsidR="007F5C4F" w:rsidRDefault="007F5C4F" w:rsidP="0012053D">
            <w:proofErr w:type="spellStart"/>
            <w:r>
              <w:t>LessonName</w:t>
            </w:r>
            <w:proofErr w:type="spellEnd"/>
          </w:p>
        </w:tc>
      </w:tr>
    </w:tbl>
    <w:p w:rsidR="00FA436C" w:rsidRPr="00FA436C" w:rsidRDefault="00FA436C" w:rsidP="00FA436C"/>
    <w:p w:rsidR="003327EB" w:rsidRDefault="00FD59EE" w:rsidP="003327EB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9"/>
      </w:tblGrid>
      <w:tr w:rsidR="00FD59EE" w:rsidTr="00FD59EE">
        <w:tc>
          <w:tcPr>
            <w:tcW w:w="1809" w:type="dxa"/>
          </w:tcPr>
          <w:p w:rsidR="00FD59EE" w:rsidRDefault="00FD59EE" w:rsidP="0012053D">
            <w:proofErr w:type="spellStart"/>
            <w:r>
              <w:t>QuizGrade</w:t>
            </w:r>
            <w:proofErr w:type="spellEnd"/>
          </w:p>
        </w:tc>
      </w:tr>
      <w:tr w:rsidR="00FD59EE" w:rsidTr="00FD59EE">
        <w:tc>
          <w:tcPr>
            <w:tcW w:w="1809" w:type="dxa"/>
          </w:tcPr>
          <w:p w:rsidR="00FD59EE" w:rsidRDefault="00FD59EE" w:rsidP="0012053D">
            <w:proofErr w:type="spellStart"/>
            <w:r>
              <w:t>HomeworkGrade</w:t>
            </w:r>
            <w:proofErr w:type="spellEnd"/>
          </w:p>
        </w:tc>
      </w:tr>
      <w:tr w:rsidR="00FD59EE" w:rsidTr="00FD59EE">
        <w:tc>
          <w:tcPr>
            <w:tcW w:w="1809" w:type="dxa"/>
          </w:tcPr>
          <w:p w:rsidR="00FD59EE" w:rsidRDefault="00FD59EE" w:rsidP="0012053D">
            <w:proofErr w:type="spellStart"/>
            <w:r>
              <w:t>MidtermGrade</w:t>
            </w:r>
            <w:proofErr w:type="spellEnd"/>
          </w:p>
        </w:tc>
      </w:tr>
      <w:tr w:rsidR="00FD59EE" w:rsidTr="00FD59EE">
        <w:tc>
          <w:tcPr>
            <w:tcW w:w="1809" w:type="dxa"/>
          </w:tcPr>
          <w:p w:rsidR="00FD59EE" w:rsidRDefault="00FD59EE" w:rsidP="0012053D">
            <w:proofErr w:type="spellStart"/>
            <w:r>
              <w:t>FinalGrade</w:t>
            </w:r>
            <w:proofErr w:type="spellEnd"/>
          </w:p>
        </w:tc>
      </w:tr>
      <w:tr w:rsidR="00FD59EE" w:rsidTr="00FD59EE">
        <w:tc>
          <w:tcPr>
            <w:tcW w:w="1809" w:type="dxa"/>
          </w:tcPr>
          <w:p w:rsidR="00FD59EE" w:rsidRDefault="00FD59EE" w:rsidP="0012053D">
            <w:proofErr w:type="spellStart"/>
            <w:r>
              <w:t>Attendence</w:t>
            </w:r>
            <w:proofErr w:type="spellEnd"/>
          </w:p>
        </w:tc>
      </w:tr>
      <w:tr w:rsidR="00FD59EE" w:rsidTr="00FD59EE">
        <w:tc>
          <w:tcPr>
            <w:tcW w:w="1809" w:type="dxa"/>
          </w:tcPr>
          <w:p w:rsidR="00FD59EE" w:rsidRDefault="00FD59EE" w:rsidP="0012053D">
            <w:proofErr w:type="spellStart"/>
            <w:r>
              <w:t>EnterDate</w:t>
            </w:r>
            <w:proofErr w:type="spellEnd"/>
          </w:p>
        </w:tc>
      </w:tr>
    </w:tbl>
    <w:p w:rsidR="00FA436C" w:rsidRPr="00FA436C" w:rsidRDefault="00FA436C" w:rsidP="00FA436C"/>
    <w:p w:rsidR="003327EB" w:rsidRDefault="00DD29AA" w:rsidP="003327EB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98"/>
      </w:tblGrid>
      <w:tr w:rsidR="00DD29AA" w:rsidTr="00DD29AA">
        <w:tc>
          <w:tcPr>
            <w:tcW w:w="1898" w:type="dxa"/>
          </w:tcPr>
          <w:p w:rsidR="00DD29AA" w:rsidRDefault="00DD29AA" w:rsidP="0012053D">
            <w:proofErr w:type="spellStart"/>
            <w:r>
              <w:t>IdDepartment</w:t>
            </w:r>
            <w:proofErr w:type="spellEnd"/>
          </w:p>
        </w:tc>
      </w:tr>
      <w:tr w:rsidR="00DD29AA" w:rsidTr="00DD29AA">
        <w:tc>
          <w:tcPr>
            <w:tcW w:w="1898" w:type="dxa"/>
          </w:tcPr>
          <w:p w:rsidR="00DD29AA" w:rsidRDefault="00DD29AA" w:rsidP="0012053D">
            <w:proofErr w:type="spellStart"/>
            <w:r>
              <w:lastRenderedPageBreak/>
              <w:t>DepartmentName</w:t>
            </w:r>
            <w:proofErr w:type="spellEnd"/>
          </w:p>
        </w:tc>
      </w:tr>
    </w:tbl>
    <w:p w:rsidR="00FA436C" w:rsidRPr="00FA436C" w:rsidRDefault="00FA436C" w:rsidP="00FA436C"/>
    <w:p w:rsidR="003327EB" w:rsidRDefault="00DD29AA" w:rsidP="003327EB">
      <w:pPr>
        <w:pStyle w:val="Balk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75"/>
      </w:tblGrid>
      <w:tr w:rsidR="00DD29AA" w:rsidTr="0012053D">
        <w:tc>
          <w:tcPr>
            <w:tcW w:w="1375" w:type="dxa"/>
          </w:tcPr>
          <w:p w:rsidR="00DD29AA" w:rsidRDefault="00DD29AA" w:rsidP="0012053D">
            <w:proofErr w:type="spellStart"/>
            <w:r>
              <w:t>IdFaculty</w:t>
            </w:r>
            <w:proofErr w:type="spellEnd"/>
          </w:p>
        </w:tc>
      </w:tr>
    </w:tbl>
    <w:p w:rsidR="0093255D" w:rsidRDefault="0093255D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3B77E0" w:rsidRDefault="000B65B3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5229F">
        <w:rPr>
          <w:rFonts w:ascii="Times New Roman" w:hAnsi="Times New Roman" w:cs="Times New Roman"/>
        </w:rPr>
        <w:t xml:space="preserve">What are your </w:t>
      </w:r>
      <w:proofErr w:type="spellStart"/>
      <w:r w:rsidRPr="0075229F">
        <w:rPr>
          <w:rFonts w:ascii="Times New Roman" w:hAnsi="Times New Roman" w:cs="Times New Roman"/>
        </w:rPr>
        <w:t>contraints</w:t>
      </w:r>
      <w:proofErr w:type="spellEnd"/>
      <w:r w:rsidRPr="0075229F">
        <w:rPr>
          <w:rFonts w:ascii="Times New Roman" w:hAnsi="Times New Roman" w:cs="Times New Roman"/>
        </w:rPr>
        <w:t>? List them one by one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admin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username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password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name_surname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phone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email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status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address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type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 [0 = Admin] [1 = Teacher] [2 = student]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user_id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address = text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teacher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username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password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name_surname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phone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email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department_id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title_id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faculty_id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create_user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id(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lastRenderedPageBreak/>
        <w:t>create_date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status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faculty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faculty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create_user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department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faculty_id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department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create_user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teacher_title</w:t>
      </w:r>
      <w:proofErr w:type="spellEnd"/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department_id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title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create_user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student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username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password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name_surname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phone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email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lastRenderedPageBreak/>
        <w:t>birth_date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identity_id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faculty_id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tiny(</w:t>
      </w:r>
      <w:proofErr w:type="gramEnd"/>
      <w:r w:rsidRPr="0083268E">
        <w:rPr>
          <w:rFonts w:ascii="Times New Roman" w:hAnsi="Times New Roman" w:cs="Times New Roman"/>
        </w:rPr>
        <w:t>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department_id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period_year</w:t>
      </w:r>
      <w:proofErr w:type="spellEnd"/>
      <w:r w:rsidRPr="0083268E">
        <w:rPr>
          <w:rFonts w:ascii="Times New Roman" w:hAnsi="Times New Roman" w:cs="Times New Roman"/>
        </w:rPr>
        <w:t xml:space="preserve"> = year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class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status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lesson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faculty_id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department_id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lesson = </w:t>
      </w:r>
      <w:proofErr w:type="gramStart"/>
      <w:r w:rsidRPr="0083268E">
        <w:rPr>
          <w:rFonts w:ascii="Times New Roman" w:hAnsi="Times New Roman" w:cs="Times New Roman"/>
        </w:rPr>
        <w:t>varchar(</w:t>
      </w:r>
      <w:proofErr w:type="gramEnd"/>
      <w:r w:rsidRPr="0083268E">
        <w:rPr>
          <w:rFonts w:ascii="Times New Roman" w:hAnsi="Times New Roman" w:cs="Times New Roman"/>
        </w:rPr>
        <w:t>255)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teachers_id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grades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lesson_id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student_id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homework_grade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midterm_grade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final_grade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quiz_grade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attendance = </w:t>
      </w:r>
      <w:proofErr w:type="spellStart"/>
      <w:proofErr w:type="gramStart"/>
      <w:r w:rsidRPr="0083268E">
        <w:rPr>
          <w:rFonts w:ascii="Times New Roman" w:hAnsi="Times New Roman" w:cs="Times New Roman"/>
        </w:rPr>
        <w:t>tinyint</w:t>
      </w:r>
      <w:proofErr w:type="spellEnd"/>
      <w:r w:rsidRPr="0083268E">
        <w:rPr>
          <w:rFonts w:ascii="Times New Roman" w:hAnsi="Times New Roman" w:cs="Times New Roman"/>
        </w:rPr>
        <w:t>(</w:t>
      </w:r>
      <w:proofErr w:type="gramEnd"/>
      <w:r w:rsidRPr="0083268E">
        <w:rPr>
          <w:rFonts w:ascii="Times New Roman" w:hAnsi="Times New Roman" w:cs="Times New Roman"/>
        </w:rPr>
        <w:t>4)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create_date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lesson_schedule</w:t>
      </w:r>
      <w:proofErr w:type="spellEnd"/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>--------------------------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268E">
        <w:rPr>
          <w:rFonts w:ascii="Times New Roman" w:hAnsi="Times New Roman" w:cs="Times New Roman"/>
        </w:rPr>
        <w:t xml:space="preserve">id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lesson_id</w:t>
      </w:r>
      <w:proofErr w:type="spellEnd"/>
      <w:r w:rsidRPr="0083268E">
        <w:rPr>
          <w:rFonts w:ascii="Times New Roman" w:hAnsi="Times New Roman" w:cs="Times New Roman"/>
        </w:rPr>
        <w:t xml:space="preserve"> = </w:t>
      </w:r>
      <w:proofErr w:type="gramStart"/>
      <w:r w:rsidRPr="0083268E">
        <w:rPr>
          <w:rFonts w:ascii="Times New Roman" w:hAnsi="Times New Roman" w:cs="Times New Roman"/>
        </w:rPr>
        <w:t>int(</w:t>
      </w:r>
      <w:proofErr w:type="gramEnd"/>
      <w:r w:rsidRPr="0083268E">
        <w:rPr>
          <w:rFonts w:ascii="Times New Roman" w:hAnsi="Times New Roman" w:cs="Times New Roman"/>
        </w:rPr>
        <w:t>11)</w:t>
      </w:r>
    </w:p>
    <w:p w:rsidR="0083268E" w:rsidRPr="0083268E" w:rsidRDefault="0083268E" w:rsidP="0083268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83268E">
        <w:rPr>
          <w:rFonts w:ascii="Times New Roman" w:hAnsi="Times New Roman" w:cs="Times New Roman"/>
        </w:rPr>
        <w:t>schedule_date</w:t>
      </w:r>
      <w:proofErr w:type="spellEnd"/>
      <w:r w:rsidRPr="0083268E">
        <w:rPr>
          <w:rFonts w:ascii="Times New Roman" w:hAnsi="Times New Roman" w:cs="Times New Roman"/>
        </w:rPr>
        <w:t xml:space="preserve"> = datetime</w:t>
      </w:r>
    </w:p>
    <w:p w:rsidR="0083268E" w:rsidRPr="0075229F" w:rsidRDefault="0083268E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B65B3" w:rsidRPr="0075229F" w:rsidRDefault="000B65B3" w:rsidP="000B65B3">
      <w:pPr>
        <w:pStyle w:val="Balk1"/>
      </w:pPr>
      <w:r w:rsidRPr="0075229F">
        <w:t xml:space="preserve">Cardinality:  </w:t>
      </w:r>
    </w:p>
    <w:p w:rsidR="000B65B3" w:rsidRDefault="000B65B3" w:rsidP="000B65B3">
      <w:pPr>
        <w:rPr>
          <w:rFonts w:ascii="Times New Roman" w:hAnsi="Times New Roman" w:cs="Times New Roman"/>
        </w:rPr>
      </w:pPr>
      <w:r w:rsidRPr="0075229F">
        <w:rPr>
          <w:rFonts w:ascii="Times New Roman" w:hAnsi="Times New Roman" w:cs="Times New Roman"/>
        </w:rPr>
        <w:t>How did you do that?</w:t>
      </w:r>
      <w:r w:rsidR="00231F37">
        <w:rPr>
          <w:rFonts w:ascii="Times New Roman" w:hAnsi="Times New Roman" w:cs="Times New Roman"/>
        </w:rPr>
        <w:t xml:space="preserve"> </w:t>
      </w:r>
      <w:r w:rsidRPr="0075229F">
        <w:rPr>
          <w:rFonts w:ascii="Times New Roman" w:hAnsi="Times New Roman" w:cs="Times New Roman"/>
        </w:rPr>
        <w:t>Explain table by table according to your relations?</w:t>
      </w:r>
    </w:p>
    <w:p w:rsidR="00125D4B" w:rsidRPr="0075229F" w:rsidRDefault="00125D4B" w:rsidP="000B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people like admin, student, teacher has many </w:t>
      </w:r>
      <w:proofErr w:type="gramStart"/>
      <w:r>
        <w:rPr>
          <w:rFonts w:ascii="Times New Roman" w:hAnsi="Times New Roman" w:cs="Times New Roman"/>
        </w:rPr>
        <w:t>address</w:t>
      </w:r>
      <w:proofErr w:type="gramEnd"/>
      <w:r>
        <w:rPr>
          <w:rFonts w:ascii="Times New Roman" w:hAnsi="Times New Roman" w:cs="Times New Roman"/>
        </w:rPr>
        <w:t xml:space="preserve">. Each teacher has only one teacher title. Student and Lesson tables has many to many </w:t>
      </w:r>
      <w:proofErr w:type="gramStart"/>
      <w:r>
        <w:rPr>
          <w:rFonts w:ascii="Times New Roman" w:hAnsi="Times New Roman" w:cs="Times New Roman"/>
        </w:rPr>
        <w:t>re</w:t>
      </w:r>
      <w:r w:rsidR="000A4AEF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tion</w:t>
      </w:r>
      <w:proofErr w:type="gramEnd"/>
      <w:r>
        <w:rPr>
          <w:rFonts w:ascii="Times New Roman" w:hAnsi="Times New Roman" w:cs="Times New Roman"/>
        </w:rPr>
        <w:t xml:space="preserve"> because student may have many lesson also a lesson includes many students.</w:t>
      </w:r>
      <w:r w:rsidR="003432DB">
        <w:rPr>
          <w:rFonts w:ascii="Times New Roman" w:hAnsi="Times New Roman" w:cs="Times New Roman"/>
        </w:rPr>
        <w:t xml:space="preserve"> Every Department must have many </w:t>
      </w:r>
      <w:proofErr w:type="gramStart"/>
      <w:r w:rsidR="003432DB">
        <w:rPr>
          <w:rFonts w:ascii="Times New Roman" w:hAnsi="Times New Roman" w:cs="Times New Roman"/>
        </w:rPr>
        <w:t>teacher</w:t>
      </w:r>
      <w:proofErr w:type="gramEnd"/>
      <w:r w:rsidR="003432DB">
        <w:rPr>
          <w:rFonts w:ascii="Times New Roman" w:hAnsi="Times New Roman" w:cs="Times New Roman"/>
        </w:rPr>
        <w:t xml:space="preserve"> as many titles. In addition, many </w:t>
      </w:r>
      <w:proofErr w:type="gramStart"/>
      <w:r w:rsidR="003432DB">
        <w:rPr>
          <w:rFonts w:ascii="Times New Roman" w:hAnsi="Times New Roman" w:cs="Times New Roman"/>
        </w:rPr>
        <w:t>number</w:t>
      </w:r>
      <w:proofErr w:type="gramEnd"/>
      <w:r w:rsidR="003432DB">
        <w:rPr>
          <w:rFonts w:ascii="Times New Roman" w:hAnsi="Times New Roman" w:cs="Times New Roman"/>
        </w:rPr>
        <w:t xml:space="preserve"> of teacher must enroll faculty. </w:t>
      </w:r>
      <w:r w:rsidR="00AD53D8">
        <w:rPr>
          <w:rFonts w:ascii="Times New Roman" w:hAnsi="Times New Roman" w:cs="Times New Roman"/>
        </w:rPr>
        <w:t xml:space="preserve">Because of student takes many lessons, </w:t>
      </w:r>
      <w:r w:rsidR="003432DB">
        <w:rPr>
          <w:rFonts w:ascii="Times New Roman" w:hAnsi="Times New Roman" w:cs="Times New Roman"/>
        </w:rPr>
        <w:t xml:space="preserve">Student has </w:t>
      </w:r>
      <w:r w:rsidR="007B5DC7">
        <w:rPr>
          <w:rFonts w:ascii="Times New Roman" w:hAnsi="Times New Roman" w:cs="Times New Roman"/>
        </w:rPr>
        <w:t>many</w:t>
      </w:r>
      <w:r w:rsidR="003432DB">
        <w:rPr>
          <w:rFonts w:ascii="Times New Roman" w:hAnsi="Times New Roman" w:cs="Times New Roman"/>
        </w:rPr>
        <w:t xml:space="preserve"> grade</w:t>
      </w:r>
      <w:r w:rsidR="00787326">
        <w:rPr>
          <w:rFonts w:ascii="Times New Roman" w:hAnsi="Times New Roman" w:cs="Times New Roman"/>
        </w:rPr>
        <w:t>s</w:t>
      </w:r>
      <w:r w:rsidR="003432DB">
        <w:rPr>
          <w:rFonts w:ascii="Times New Roman" w:hAnsi="Times New Roman" w:cs="Times New Roman"/>
        </w:rPr>
        <w:t xml:space="preserve"> </w:t>
      </w:r>
      <w:r w:rsidR="00AD53D8">
        <w:rPr>
          <w:rFonts w:ascii="Times New Roman" w:hAnsi="Times New Roman" w:cs="Times New Roman"/>
        </w:rPr>
        <w:t>that grades for one lesson.</w:t>
      </w:r>
    </w:p>
    <w:p w:rsidR="003B77E0" w:rsidRPr="0075229F" w:rsidRDefault="003B77E0" w:rsidP="000A0F9B">
      <w:pPr>
        <w:rPr>
          <w:rFonts w:ascii="Times New Roman" w:hAnsi="Times New Roman" w:cs="Times New Roman"/>
        </w:rPr>
      </w:pPr>
    </w:p>
    <w:p w:rsidR="003B77E0" w:rsidRPr="0075229F" w:rsidRDefault="003B77E0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31610" w:rsidRPr="00EE119A" w:rsidRDefault="000B65B3" w:rsidP="00F55B16">
      <w:pPr>
        <w:pStyle w:val="Balk1"/>
      </w:pPr>
      <w:r w:rsidRPr="0075229F">
        <w:t>Entity-Relationship Diagram (Example)</w:t>
      </w:r>
    </w:p>
    <w:p w:rsidR="00F55B16" w:rsidRPr="0075229F" w:rsidRDefault="00761681" w:rsidP="00F5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20765" cy="4008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B16" w:rsidRPr="0075229F" w:rsidSect="009E73C6">
      <w:footerReference w:type="default" r:id="rId8"/>
      <w:footerReference w:type="first" r:id="rId9"/>
      <w:pgSz w:w="11907" w:h="16840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B6" w:rsidRDefault="00AA03B6">
      <w:pPr>
        <w:spacing w:after="0" w:line="240" w:lineRule="auto"/>
      </w:pPr>
      <w:r>
        <w:separator/>
      </w:r>
    </w:p>
  </w:endnote>
  <w:endnote w:type="continuationSeparator" w:id="0">
    <w:p w:rsidR="00AA03B6" w:rsidRDefault="00AA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AA03B6">
        <w:pPr>
          <w:pStyle w:val="AltBilgi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 xml:space="preserve">BY: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Assoc.Prof.Dr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.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Tuncay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 ERCAN 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tuncay.ercan@yasar.edu.tr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3-Dec-20</w:t>
    </w:r>
  </w:p>
  <w:p w:rsidR="000655A3" w:rsidRDefault="000655A3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B6" w:rsidRDefault="00AA03B6">
      <w:pPr>
        <w:spacing w:after="0" w:line="240" w:lineRule="auto"/>
      </w:pPr>
      <w:r>
        <w:separator/>
      </w:r>
    </w:p>
  </w:footnote>
  <w:footnote w:type="continuationSeparator" w:id="0">
    <w:p w:rsidR="00AA03B6" w:rsidRDefault="00AA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BDE5209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5B6E01"/>
    <w:multiLevelType w:val="hybridMultilevel"/>
    <w:tmpl w:val="789A1A1C"/>
    <w:lvl w:ilvl="0" w:tplc="12DA8F8E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xMDc3NzE3tDQyNzJR0lEKTi0uzszPAykwqgUAQ9BiMywAAAA="/>
  </w:docVars>
  <w:rsids>
    <w:rsidRoot w:val="000B65B3"/>
    <w:rsid w:val="00052B2C"/>
    <w:rsid w:val="000655A3"/>
    <w:rsid w:val="000A0F9B"/>
    <w:rsid w:val="000A4AEF"/>
    <w:rsid w:val="000B22EA"/>
    <w:rsid w:val="000B65B3"/>
    <w:rsid w:val="000D4066"/>
    <w:rsid w:val="00123E1E"/>
    <w:rsid w:val="00125D4B"/>
    <w:rsid w:val="0013180B"/>
    <w:rsid w:val="0013591F"/>
    <w:rsid w:val="0016139A"/>
    <w:rsid w:val="00216BF8"/>
    <w:rsid w:val="00231F37"/>
    <w:rsid w:val="00232E97"/>
    <w:rsid w:val="0024640E"/>
    <w:rsid w:val="00270661"/>
    <w:rsid w:val="002C1B16"/>
    <w:rsid w:val="003327EB"/>
    <w:rsid w:val="003432DB"/>
    <w:rsid w:val="00353F19"/>
    <w:rsid w:val="00361F7D"/>
    <w:rsid w:val="003972E5"/>
    <w:rsid w:val="003B77E0"/>
    <w:rsid w:val="004500DA"/>
    <w:rsid w:val="004C462B"/>
    <w:rsid w:val="004C5E25"/>
    <w:rsid w:val="0058361C"/>
    <w:rsid w:val="005B43EB"/>
    <w:rsid w:val="00606D28"/>
    <w:rsid w:val="006E00BE"/>
    <w:rsid w:val="006F7FAA"/>
    <w:rsid w:val="00715422"/>
    <w:rsid w:val="00716AF8"/>
    <w:rsid w:val="007201B6"/>
    <w:rsid w:val="0075229F"/>
    <w:rsid w:val="00761681"/>
    <w:rsid w:val="00771F16"/>
    <w:rsid w:val="0078294C"/>
    <w:rsid w:val="00784FF1"/>
    <w:rsid w:val="00787326"/>
    <w:rsid w:val="007B5DC7"/>
    <w:rsid w:val="007F5C4F"/>
    <w:rsid w:val="0083268E"/>
    <w:rsid w:val="008A7227"/>
    <w:rsid w:val="008B6008"/>
    <w:rsid w:val="008D3597"/>
    <w:rsid w:val="009053B0"/>
    <w:rsid w:val="0090799E"/>
    <w:rsid w:val="00931F7E"/>
    <w:rsid w:val="0093255D"/>
    <w:rsid w:val="00971DEC"/>
    <w:rsid w:val="009E73C6"/>
    <w:rsid w:val="00A31610"/>
    <w:rsid w:val="00AA03B6"/>
    <w:rsid w:val="00AD53D8"/>
    <w:rsid w:val="00B64B70"/>
    <w:rsid w:val="00B66857"/>
    <w:rsid w:val="00BA3B94"/>
    <w:rsid w:val="00BB6493"/>
    <w:rsid w:val="00BE7ABE"/>
    <w:rsid w:val="00C07BE9"/>
    <w:rsid w:val="00C33B90"/>
    <w:rsid w:val="00CA7A2C"/>
    <w:rsid w:val="00CD4551"/>
    <w:rsid w:val="00DD29AA"/>
    <w:rsid w:val="00DF4EFF"/>
    <w:rsid w:val="00E02211"/>
    <w:rsid w:val="00E31308"/>
    <w:rsid w:val="00E3294F"/>
    <w:rsid w:val="00E41B0E"/>
    <w:rsid w:val="00E43D25"/>
    <w:rsid w:val="00EE119A"/>
    <w:rsid w:val="00F00159"/>
    <w:rsid w:val="00F35F1E"/>
    <w:rsid w:val="00F55B16"/>
    <w:rsid w:val="00F9577D"/>
    <w:rsid w:val="00FA436C"/>
    <w:rsid w:val="00FC700B"/>
    <w:rsid w:val="00F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DF117-1543-4E85-A9E3-5D84A532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6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70661"/>
    <w:pPr>
      <w:keepNext/>
      <w:keepLines/>
      <w:numPr>
        <w:numId w:val="27"/>
      </w:numPr>
      <w:spacing w:before="240" w:after="0"/>
      <w:ind w:hanging="72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B66857"/>
    <w:pPr>
      <w:keepNext/>
      <w:keepLines/>
      <w:numPr>
        <w:ilvl w:val="1"/>
        <w:numId w:val="28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F55B16"/>
    <w:pPr>
      <w:keepNext/>
      <w:keepLines/>
      <w:numPr>
        <w:ilvl w:val="2"/>
        <w:numId w:val="28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66857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B66857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alk6">
    <w:name w:val="heading 6"/>
    <w:basedOn w:val="Normal"/>
    <w:next w:val="Normal"/>
    <w:link w:val="Balk6Char"/>
    <w:autoRedefine/>
    <w:uiPriority w:val="9"/>
    <w:semiHidden/>
    <w:unhideWhenUsed/>
    <w:qFormat/>
    <w:rsid w:val="00B66857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alk7">
    <w:name w:val="heading 7"/>
    <w:basedOn w:val="Normal"/>
    <w:next w:val="Normal"/>
    <w:link w:val="Balk7Char"/>
    <w:autoRedefine/>
    <w:uiPriority w:val="9"/>
    <w:semiHidden/>
    <w:unhideWhenUsed/>
    <w:qFormat/>
    <w:rsid w:val="00B66857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alk8">
    <w:name w:val="heading 8"/>
    <w:basedOn w:val="Normal"/>
    <w:next w:val="Normal"/>
    <w:link w:val="Balk8Char"/>
    <w:autoRedefine/>
    <w:uiPriority w:val="9"/>
    <w:semiHidden/>
    <w:unhideWhenUsed/>
    <w:qFormat/>
    <w:rsid w:val="00B66857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alk9">
    <w:name w:val="heading 9"/>
    <w:basedOn w:val="Normal"/>
    <w:next w:val="Normal"/>
    <w:link w:val="Balk9Char"/>
    <w:autoRedefine/>
    <w:uiPriority w:val="9"/>
    <w:semiHidden/>
    <w:unhideWhenUsed/>
    <w:qFormat/>
    <w:rsid w:val="00B66857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0661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55B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eastAsiaTheme="majorEastAsia" w:hAnsiTheme="majorHAnsi" w:cstheme="majorBidi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KonuBal">
    <w:name w:val="Title"/>
    <w:basedOn w:val="Normal"/>
    <w:next w:val="Normal"/>
    <w:link w:val="KonuBal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0A0F9B"/>
    <w:rPr>
      <w:color w:val="404040" w:themeColor="text1" w:themeTint="BF"/>
      <w:spacing w:val="1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A0F9B"/>
    <w:rPr>
      <w:i/>
      <w:iCs/>
      <w:color w:val="0D567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857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66857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66857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66857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6857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68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6857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66857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B66857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66857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857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66857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66857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B66857"/>
    <w:rPr>
      <w:color w:val="2E653E" w:themeColor="accent5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B66857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8B6008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008"/>
  </w:style>
  <w:style w:type="paragraph" w:styleId="AltBilgi">
    <w:name w:val="footer"/>
    <w:basedOn w:val="Normal"/>
    <w:link w:val="AltBilgiChar"/>
    <w:uiPriority w:val="99"/>
    <w:unhideWhenUsed/>
    <w:rsid w:val="008B6008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008"/>
  </w:style>
  <w:style w:type="paragraph" w:styleId="Kaynaka">
    <w:name w:val="Bibliography"/>
    <w:basedOn w:val="Normal"/>
    <w:next w:val="Normal"/>
    <w:uiPriority w:val="37"/>
    <w:unhideWhenUsed/>
    <w:rsid w:val="00A31610"/>
  </w:style>
  <w:style w:type="table" w:styleId="TabloKlavuzu">
    <w:name w:val="Table Grid"/>
    <w:basedOn w:val="NormalTablo"/>
    <w:uiPriority w:val="39"/>
    <w:rsid w:val="008D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%20DEN\current%20data\genel%20ders_ogc%20durumu\2018-2019%20FALL\COMP%204433\cloud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cloud project template.dotx</Template>
  <TotalTime>74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Ercan</dc:creator>
  <cp:keywords/>
  <dc:description/>
  <cp:lastModifiedBy>Berkın Akbıyık</cp:lastModifiedBy>
  <cp:revision>34</cp:revision>
  <dcterms:created xsi:type="dcterms:W3CDTF">2020-12-06T10:49:00Z</dcterms:created>
  <dcterms:modified xsi:type="dcterms:W3CDTF">2020-12-06T12:41:00Z</dcterms:modified>
</cp:coreProperties>
</file>